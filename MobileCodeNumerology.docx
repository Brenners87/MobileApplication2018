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73410" w14:textId="7A84F6C4" w:rsidR="001D7B5E" w:rsidRDefault="001D7B5E">
      <w:pPr>
        <w:rPr>
          <w:i/>
          <w:color w:val="FF0000"/>
        </w:rPr>
      </w:pPr>
      <w:bookmarkStart w:id="0" w:name="_GoBack"/>
      <w:bookmarkEnd w:id="0"/>
    </w:p>
    <w:p w14:paraId="25AB77A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WindowsPage</w:t>
      </w:r>
      <w:proofErr w:type="spellEnd"/>
      <w:proofErr w:type="gramEnd"/>
    </w:p>
    <w:p w14:paraId="3E195C9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="Test.UWP.MainPage"</w:t>
      </w:r>
    </w:p>
    <w:p w14:paraId="6E01E56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59CB2E8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forms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using:Xamarin.Forms.Platform.UWP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62C51090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D195980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using:Test.UWP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08B60A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4E071E9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022D4460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1DA4CF3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ThemeResource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6AE87F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0A2D970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ThemeResource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ApplicationPageBackgroundThemeBrush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027C54D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CF639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Header --&gt;</w:t>
      </w:r>
    </w:p>
    <w:p w14:paraId="0D2C98FF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="NUMEROLOGY"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02F6209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74E06C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fields for value entry --&gt;</w:t>
      </w:r>
    </w:p>
    <w:p w14:paraId="476778D5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="DD"/&gt;</w:t>
      </w:r>
    </w:p>
    <w:p w14:paraId="6793611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="MM"/&gt;</w:t>
      </w:r>
    </w:p>
    <w:p w14:paraId="1C01784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="entryYear"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="YYYYY"/&gt;</w:t>
      </w:r>
    </w:p>
    <w:p w14:paraId="7F70982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D8A183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="Calculate"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="numerologyCalc"</w:t>
      </w:r>
      <w:r>
        <w:rPr>
          <w:rFonts w:ascii="Consolas" w:hAnsi="Consolas" w:cs="Consolas"/>
          <w:color w:val="FF0000"/>
          <w:sz w:val="19"/>
          <w:szCs w:val="19"/>
        </w:rPr>
        <w:t xml:space="preserve"> Clicked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55D0B09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="Numerology"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4213F8F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Numerology calculation return--&gt;</w:t>
      </w:r>
    </w:p>
    <w:p w14:paraId="1343AAC0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="numerologyCalc"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5FA3B0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BB65222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79A1B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13EC32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FBBCCE" w14:textId="38DB38AC" w:rsidR="001D7B5E" w:rsidRDefault="00DD70EE" w:rsidP="00DD70E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WindowsPage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19F9BF" w14:textId="788EF75D" w:rsidR="00DD70EE" w:rsidRDefault="00DD70EE" w:rsidP="00DD70EE">
      <w:pPr>
        <w:rPr>
          <w:i/>
          <w:color w:val="FF0000"/>
        </w:rPr>
      </w:pPr>
    </w:p>
    <w:p w14:paraId="1FB4A8F7" w14:textId="70C2E112" w:rsidR="00DD70EE" w:rsidRDefault="00DD70EE" w:rsidP="00DD70EE">
      <w:pPr>
        <w:rPr>
          <w:i/>
          <w:color w:val="FF0000"/>
        </w:rPr>
      </w:pPr>
    </w:p>
    <w:p w14:paraId="7F416B78" w14:textId="0BC4C538" w:rsidR="00DD70EE" w:rsidRDefault="00DD70EE" w:rsidP="00DD70EE">
      <w:pPr>
        <w:rPr>
          <w:i/>
          <w:color w:val="FF0000"/>
        </w:rPr>
      </w:pPr>
    </w:p>
    <w:p w14:paraId="16CEBB1B" w14:textId="13ECB269" w:rsidR="00DD70EE" w:rsidRDefault="00DD70EE" w:rsidP="00DD70EE">
      <w:pPr>
        <w:rPr>
          <w:i/>
          <w:color w:val="FF0000"/>
        </w:rPr>
      </w:pPr>
    </w:p>
    <w:p w14:paraId="7A851113" w14:textId="5DED092D" w:rsidR="00DD70EE" w:rsidRDefault="00DD70EE" w:rsidP="00DD70EE">
      <w:pPr>
        <w:rPr>
          <w:i/>
          <w:color w:val="FF0000"/>
        </w:rPr>
      </w:pPr>
    </w:p>
    <w:p w14:paraId="6985E62D" w14:textId="50DC3C97" w:rsidR="00DD70EE" w:rsidRDefault="00DD70EE" w:rsidP="00DD70EE">
      <w:pPr>
        <w:rPr>
          <w:i/>
          <w:color w:val="FF0000"/>
        </w:rPr>
      </w:pPr>
    </w:p>
    <w:p w14:paraId="2C0D4A71" w14:textId="14EDA5DF" w:rsidR="00DD70EE" w:rsidRDefault="00DD70EE" w:rsidP="00DD70EE">
      <w:pPr>
        <w:rPr>
          <w:i/>
          <w:color w:val="FF0000"/>
        </w:rPr>
      </w:pPr>
    </w:p>
    <w:p w14:paraId="7C012729" w14:textId="53485737" w:rsidR="00DD70EE" w:rsidRDefault="00DD70EE" w:rsidP="00DD70EE">
      <w:pPr>
        <w:rPr>
          <w:i/>
          <w:color w:val="FF0000"/>
        </w:rPr>
      </w:pPr>
    </w:p>
    <w:p w14:paraId="1946B49F" w14:textId="488BF0DB" w:rsidR="00DD70EE" w:rsidRDefault="00DD70EE" w:rsidP="00DD70EE">
      <w:pPr>
        <w:rPr>
          <w:i/>
          <w:color w:val="FF0000"/>
        </w:rPr>
      </w:pPr>
    </w:p>
    <w:p w14:paraId="3BA3EB22" w14:textId="1A804E92" w:rsidR="00DD70EE" w:rsidRDefault="00DD70EE" w:rsidP="00DD70EE">
      <w:pPr>
        <w:rPr>
          <w:i/>
          <w:color w:val="FF0000"/>
        </w:rPr>
      </w:pPr>
    </w:p>
    <w:p w14:paraId="4752FB00" w14:textId="5573FF2C" w:rsidR="00DD70EE" w:rsidRDefault="00DD70EE" w:rsidP="00DD70EE">
      <w:pPr>
        <w:rPr>
          <w:i/>
          <w:color w:val="FF0000"/>
        </w:rPr>
      </w:pPr>
    </w:p>
    <w:p w14:paraId="200D9489" w14:textId="4407FD99" w:rsidR="00DD70EE" w:rsidRDefault="00DD70EE" w:rsidP="00DD70EE">
      <w:pPr>
        <w:rPr>
          <w:i/>
          <w:color w:val="FF0000"/>
        </w:rPr>
      </w:pPr>
    </w:p>
    <w:p w14:paraId="76E4E565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41563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95660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70F0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8512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9DA47F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C94D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A7144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72C20AF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C56E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ContentPage</w:t>
      </w:r>
      <w:proofErr w:type="spellEnd"/>
    </w:p>
    <w:p w14:paraId="550F221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9C2A25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099A1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695D9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83FA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E9C52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EFC78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C6B320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declaration of variables</w:t>
      </w:r>
    </w:p>
    <w:p w14:paraId="20D2C31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0, day2 = 0, month = 0, month2 = 0;</w:t>
      </w:r>
    </w:p>
    <w:p w14:paraId="50933BD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0,centuryYear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= 0,decadeYear =0, decadeYear2=0;</w:t>
      </w:r>
    </w:p>
    <w:p w14:paraId="3B6BBC4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numerology = 0;</w:t>
      </w:r>
    </w:p>
    <w:p w14:paraId="2F232F2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3D50E4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//conversion of String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interger</w:t>
      </w:r>
      <w:proofErr w:type="spellEnd"/>
    </w:p>
    <w:p w14:paraId="4F91F0E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entryDay.Text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43E8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 for correct entry</w:t>
      </w:r>
    </w:p>
    <w:p w14:paraId="656F0AF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03BA35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day2 = day % 10;</w:t>
      </w:r>
    </w:p>
    <w:p w14:paraId="5A0B6A5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 = (day - day2) / 10;</w:t>
      </w:r>
    </w:p>
    <w:p w14:paraId="02FBFC8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 += day2;</w:t>
      </w:r>
    </w:p>
    <w:p w14:paraId="1812935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(day) {</w:t>
      </w:r>
    </w:p>
    <w:p w14:paraId="1BAC40F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3A44F69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day = 1;</w:t>
      </w:r>
    </w:p>
    <w:p w14:paraId="02B57EF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4775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7CF3F60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day = 2;</w:t>
      </w:r>
    </w:p>
    <w:p w14:paraId="3631D00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5C24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A162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to numerology</w:t>
      </w:r>
    </w:p>
    <w:p w14:paraId="003178A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day;</w:t>
      </w:r>
    </w:p>
    <w:p w14:paraId="04EEF41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E15EFA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//calculate month</w:t>
      </w:r>
    </w:p>
    <w:p w14:paraId="0A97490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month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entryMonth.Text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921B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 for correct entry</w:t>
      </w:r>
    </w:p>
    <w:p w14:paraId="6CEFBF6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48E9C4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month2 = month % 10;</w:t>
      </w:r>
    </w:p>
    <w:p w14:paraId="2E0EED5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month -= month2;</w:t>
      </w:r>
    </w:p>
    <w:p w14:paraId="0DB42BB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3FE417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to numerology</w:t>
      </w:r>
    </w:p>
    <w:p w14:paraId="5C22ED6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month;</w:t>
      </w:r>
    </w:p>
    <w:p w14:paraId="42F9E9C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(numerology == 10)</w:t>
      </w:r>
    </w:p>
    <w:p w14:paraId="088A1F9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35EB4C82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numerology = 1;</w:t>
      </w:r>
    </w:p>
    <w:p w14:paraId="1EE2F0D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3E4B3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month2;</w:t>
      </w:r>
    </w:p>
    <w:p w14:paraId="07D9228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00F485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//calculate year</w:t>
      </w:r>
    </w:p>
    <w:p w14:paraId="55568576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entryYear.Text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AF15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 for correct entry</w:t>
      </w:r>
    </w:p>
    <w:p w14:paraId="1D19ADA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D280D6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//breaking down to individual digits</w:t>
      </w:r>
    </w:p>
    <w:p w14:paraId="0497F10F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100;</w:t>
      </w:r>
    </w:p>
    <w:p w14:paraId="540773A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1000;</w:t>
      </w:r>
    </w:p>
    <w:p w14:paraId="3CEC0DF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centuryYear2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100)%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14:paraId="46E120E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decadeYear2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45B781F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decadeYear2)/ 10;</w:t>
      </w:r>
    </w:p>
    <w:p w14:paraId="2C0221A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8D292C2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4FD0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(numerology &gt; 9) {</w:t>
      </w:r>
    </w:p>
    <w:p w14:paraId="647D0775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numerology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93F9A2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numerology = (numerology/10)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centuryYear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C856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//create function LLL above9Test(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numerology,value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4F7B50A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DE8FF9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centuryYear2;</w:t>
      </w:r>
    </w:p>
    <w:p w14:paraId="0EA1740F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(numerology &gt; 9)</w:t>
      </w:r>
    </w:p>
    <w:p w14:paraId="62EE2C2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1FCF2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centuryYear2 = numerology % 10;</w:t>
      </w:r>
    </w:p>
    <w:p w14:paraId="6D5B950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numerology = (numerology / 10) + centuryYear2;</w:t>
      </w:r>
    </w:p>
    <w:p w14:paraId="6D707F9C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C76B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7C210E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E8AD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(numerology &gt; 9)</w:t>
      </w:r>
    </w:p>
    <w:p w14:paraId="47F2152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2357D5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numerology % 10;</w:t>
      </w:r>
    </w:p>
    <w:p w14:paraId="3FED633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numerology = (numerology / 10)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decadeYear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410D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06FC7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B1064C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numerology += decadeYear2;</w:t>
      </w:r>
    </w:p>
    <w:p w14:paraId="3EF80B2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(numerology &gt; 9)</w:t>
      </w:r>
    </w:p>
    <w:p w14:paraId="4CD19D2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87D3C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decadeYear2 = numerology % 10;</w:t>
      </w:r>
    </w:p>
    <w:p w14:paraId="15D3C8D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numerology = (numerology / 10) + decadeYear2;</w:t>
      </w:r>
    </w:p>
    <w:p w14:paraId="78CBBFC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885A6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(numerology) {</w:t>
      </w:r>
    </w:p>
    <w:p w14:paraId="7901150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14:paraId="3990B82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numerology = 1;</w:t>
      </w:r>
    </w:p>
    <w:p w14:paraId="7FF5D83B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753963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14:paraId="4D273872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numerology = 11;</w:t>
      </w:r>
    </w:p>
    <w:p w14:paraId="74AD511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BE95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22:</w:t>
      </w:r>
    </w:p>
    <w:p w14:paraId="3C03ABA9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numerology = 22;</w:t>
      </w:r>
    </w:p>
    <w:p w14:paraId="73DD524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B40FF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33:</w:t>
      </w:r>
    </w:p>
    <w:p w14:paraId="20E93534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numerology = 33;</w:t>
      </w:r>
    </w:p>
    <w:p w14:paraId="2DAAD91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63E77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</w:rPr>
        <w:t>//switch</w:t>
      </w:r>
    </w:p>
    <w:p w14:paraId="1DA7142E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String format</w:t>
      </w:r>
    </w:p>
    <w:p w14:paraId="2DBDDDFD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numerologyCalc.Text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Numerology\n"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numerology;</w:t>
      </w:r>
    </w:p>
    <w:p w14:paraId="67F9EC01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DFCBEF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99F8D68" w14:textId="77777777" w:rsidR="00DD70EE" w:rsidRDefault="00DD70EE" w:rsidP="00DD70E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8A868" w14:textId="190092BE" w:rsidR="00DD70EE" w:rsidRDefault="00DD70EE" w:rsidP="00DD70EE">
      <w:pPr>
        <w:rPr>
          <w:i/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D70E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504CF" w14:textId="77777777" w:rsidR="00BB3477" w:rsidRDefault="00BB3477">
      <w:pPr>
        <w:spacing w:after="0" w:line="240" w:lineRule="auto"/>
      </w:pPr>
      <w:r>
        <w:separator/>
      </w:r>
    </w:p>
  </w:endnote>
  <w:endnote w:type="continuationSeparator" w:id="0">
    <w:p w14:paraId="136ECB3F" w14:textId="77777777" w:rsidR="00BB3477" w:rsidRDefault="00BB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91B7" w14:textId="77777777" w:rsidR="00BB3477" w:rsidRDefault="00BB34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9C7A33" w14:textId="77777777" w:rsidR="00BB3477" w:rsidRDefault="00BB3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F45CB"/>
    <w:rsid w:val="001D7B5E"/>
    <w:rsid w:val="003A5949"/>
    <w:rsid w:val="00BB3477"/>
    <w:rsid w:val="00DD70EE"/>
    <w:rsid w:val="00D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ADB"/>
  <w15:docId w15:val="{B8BADDCE-AC19-4F09-8360-25502C6A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Brennan</dc:creator>
  <dc:description/>
  <cp:lastModifiedBy>Chris Brennan</cp:lastModifiedBy>
  <cp:revision>2</cp:revision>
  <cp:lastPrinted>2018-11-21T20:45:00Z</cp:lastPrinted>
  <dcterms:created xsi:type="dcterms:W3CDTF">2018-12-13T20:53:00Z</dcterms:created>
  <dcterms:modified xsi:type="dcterms:W3CDTF">2018-12-13T20:53:00Z</dcterms:modified>
</cp:coreProperties>
</file>