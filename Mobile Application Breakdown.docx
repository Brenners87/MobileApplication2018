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CA5D" w14:textId="77777777" w:rsidR="009C2493" w:rsidRDefault="009C2493"/>
    <w:p w14:paraId="24080CD5" w14:textId="77777777" w:rsidR="009C2493" w:rsidRDefault="009C2493"/>
    <w:p w14:paraId="63E0FFF3" w14:textId="77777777" w:rsidR="009C2493" w:rsidRDefault="009C2493"/>
    <w:p w14:paraId="49C7EC70" w14:textId="77777777" w:rsidR="009C2493" w:rsidRDefault="009C2493"/>
    <w:p w14:paraId="15C65264" w14:textId="77777777" w:rsidR="009C2493" w:rsidRDefault="009C2493"/>
    <w:p w14:paraId="745387AA" w14:textId="77777777" w:rsidR="009C2493" w:rsidRDefault="009C2493"/>
    <w:p w14:paraId="43886D95" w14:textId="77777777" w:rsidR="009C2493" w:rsidRDefault="009C2493"/>
    <w:p w14:paraId="63E0CB76" w14:textId="77777777" w:rsidR="009C2493" w:rsidRDefault="009C2493"/>
    <w:p w14:paraId="41EA6202" w14:textId="77777777" w:rsidR="009C2493" w:rsidRDefault="009C2493"/>
    <w:p w14:paraId="57BEAF08" w14:textId="77777777" w:rsidR="009C2493" w:rsidRDefault="00742E80">
      <w:pPr>
        <w:tabs>
          <w:tab w:val="left" w:pos="6018"/>
        </w:tabs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Computing in Software Development</w:t>
      </w:r>
    </w:p>
    <w:p w14:paraId="494DAA9C" w14:textId="77777777" w:rsidR="009C2493" w:rsidRDefault="00742E80">
      <w:pPr>
        <w:tabs>
          <w:tab w:val="left" w:pos="6018"/>
        </w:tabs>
        <w:jc w:val="center"/>
        <w:rPr>
          <w:i/>
          <w:sz w:val="52"/>
        </w:rPr>
      </w:pPr>
      <w:r>
        <w:rPr>
          <w:i/>
          <w:sz w:val="52"/>
        </w:rPr>
        <w:t>Year 2</w:t>
      </w:r>
    </w:p>
    <w:p w14:paraId="4397014E" w14:textId="77777777" w:rsidR="009C2493" w:rsidRDefault="009C2493">
      <w:pPr>
        <w:tabs>
          <w:tab w:val="left" w:pos="6018"/>
        </w:tabs>
        <w:jc w:val="center"/>
        <w:rPr>
          <w:sz w:val="52"/>
        </w:rPr>
      </w:pPr>
    </w:p>
    <w:p w14:paraId="1319F6FD" w14:textId="77777777" w:rsidR="009C2493" w:rsidRDefault="009C2493">
      <w:pPr>
        <w:tabs>
          <w:tab w:val="left" w:pos="6018"/>
        </w:tabs>
        <w:jc w:val="center"/>
        <w:rPr>
          <w:sz w:val="52"/>
        </w:rPr>
      </w:pPr>
    </w:p>
    <w:p w14:paraId="6624FFBB" w14:textId="77777777" w:rsidR="009C2493" w:rsidRDefault="00742E80">
      <w:pPr>
        <w:tabs>
          <w:tab w:val="left" w:pos="6018"/>
        </w:tabs>
        <w:jc w:val="center"/>
      </w:pPr>
      <w:r>
        <w:rPr>
          <w:sz w:val="56"/>
        </w:rPr>
        <w:t xml:space="preserve">Module: </w:t>
      </w:r>
      <w:r>
        <w:rPr>
          <w:i/>
          <w:sz w:val="56"/>
        </w:rPr>
        <w:t>Internet &amp; Mobile Application</w:t>
      </w:r>
    </w:p>
    <w:p w14:paraId="34738F23" w14:textId="77777777" w:rsidR="009C2493" w:rsidRDefault="009C2493">
      <w:pPr>
        <w:tabs>
          <w:tab w:val="left" w:pos="6018"/>
        </w:tabs>
        <w:jc w:val="center"/>
        <w:rPr>
          <w:sz w:val="52"/>
        </w:rPr>
      </w:pPr>
    </w:p>
    <w:p w14:paraId="50470243" w14:textId="77777777" w:rsidR="009C2493" w:rsidRDefault="009C2493">
      <w:pPr>
        <w:tabs>
          <w:tab w:val="left" w:pos="6018"/>
        </w:tabs>
        <w:jc w:val="center"/>
        <w:rPr>
          <w:sz w:val="52"/>
        </w:rPr>
      </w:pPr>
    </w:p>
    <w:p w14:paraId="4F2EA84B" w14:textId="77777777" w:rsidR="009C2493" w:rsidRDefault="00742E80">
      <w:pPr>
        <w:tabs>
          <w:tab w:val="left" w:pos="6018"/>
        </w:tabs>
        <w:jc w:val="center"/>
        <w:rPr>
          <w:sz w:val="52"/>
        </w:rPr>
      </w:pPr>
      <w:r>
        <w:rPr>
          <w:sz w:val="52"/>
        </w:rPr>
        <w:t>Chris Brennan</w:t>
      </w:r>
    </w:p>
    <w:p w14:paraId="4BFB2AEC" w14:textId="77777777" w:rsidR="009C2493" w:rsidRDefault="00742E80">
      <w:pPr>
        <w:tabs>
          <w:tab w:val="left" w:pos="6018"/>
        </w:tabs>
        <w:jc w:val="center"/>
        <w:rPr>
          <w:sz w:val="52"/>
        </w:rPr>
      </w:pPr>
      <w:r>
        <w:rPr>
          <w:sz w:val="52"/>
        </w:rPr>
        <w:t>G00212584</w:t>
      </w:r>
    </w:p>
    <w:p w14:paraId="7DAA8C3A" w14:textId="77777777" w:rsidR="009C2493" w:rsidRDefault="009C2493">
      <w:pPr>
        <w:tabs>
          <w:tab w:val="left" w:pos="6018"/>
        </w:tabs>
        <w:jc w:val="center"/>
        <w:rPr>
          <w:sz w:val="52"/>
        </w:rPr>
      </w:pPr>
    </w:p>
    <w:p w14:paraId="12D28DE0" w14:textId="77777777" w:rsidR="009C2493" w:rsidRDefault="009C2493">
      <w:pPr>
        <w:tabs>
          <w:tab w:val="left" w:pos="6018"/>
        </w:tabs>
        <w:jc w:val="center"/>
        <w:rPr>
          <w:sz w:val="52"/>
        </w:rPr>
      </w:pPr>
    </w:p>
    <w:p w14:paraId="32998725" w14:textId="77777777" w:rsidR="009C2493" w:rsidRDefault="009C2493">
      <w:pPr>
        <w:tabs>
          <w:tab w:val="left" w:pos="6018"/>
        </w:tabs>
        <w:jc w:val="center"/>
        <w:rPr>
          <w:sz w:val="52"/>
        </w:rPr>
      </w:pPr>
    </w:p>
    <w:p w14:paraId="46E255D5" w14:textId="77777777" w:rsidR="009C2493" w:rsidRDefault="009C2493">
      <w:pPr>
        <w:tabs>
          <w:tab w:val="left" w:pos="6018"/>
        </w:tabs>
        <w:jc w:val="center"/>
        <w:rPr>
          <w:sz w:val="52"/>
        </w:rPr>
      </w:pPr>
    </w:p>
    <w:p w14:paraId="4FCE31E7" w14:textId="36F8A57C" w:rsidR="009C2493" w:rsidRDefault="009C2493">
      <w:pPr>
        <w:tabs>
          <w:tab w:val="left" w:pos="6018"/>
        </w:tabs>
        <w:rPr>
          <w:i/>
          <w:sz w:val="44"/>
        </w:rPr>
      </w:pPr>
    </w:p>
    <w:p w14:paraId="007A9B03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04995DAD" w14:textId="77777777" w:rsidR="00D46158" w:rsidRDefault="00D46158">
      <w:pPr>
        <w:tabs>
          <w:tab w:val="left" w:pos="6018"/>
        </w:tabs>
        <w:rPr>
          <w:sz w:val="24"/>
          <w:u w:val="single"/>
        </w:rPr>
      </w:pPr>
      <w:r>
        <w:rPr>
          <w:sz w:val="24"/>
          <w:u w:val="single"/>
        </w:rPr>
        <w:t>Table of contents</w:t>
      </w:r>
    </w:p>
    <w:p w14:paraId="6222EC23" w14:textId="0BE9C8B8" w:rsidR="00D46158" w:rsidRDefault="00D46158">
      <w:pPr>
        <w:tabs>
          <w:tab w:val="left" w:pos="6018"/>
        </w:tabs>
        <w:rPr>
          <w:sz w:val="24"/>
        </w:rPr>
      </w:pPr>
      <w:r w:rsidRPr="00D46158">
        <w:rPr>
          <w:sz w:val="24"/>
        </w:rPr>
        <w:t>1:</w:t>
      </w:r>
      <w:r>
        <w:rPr>
          <w:sz w:val="24"/>
        </w:rPr>
        <w:t xml:space="preserve"> Overview, Test data</w:t>
      </w:r>
    </w:p>
    <w:p w14:paraId="22C5FE95" w14:textId="392C702C" w:rsidR="00D46158" w:rsidRDefault="00D46158">
      <w:pPr>
        <w:tabs>
          <w:tab w:val="left" w:pos="6018"/>
        </w:tabs>
        <w:rPr>
          <w:sz w:val="24"/>
        </w:rPr>
      </w:pPr>
      <w:r>
        <w:rPr>
          <w:sz w:val="24"/>
        </w:rPr>
        <w:t xml:space="preserve">2: </w:t>
      </w:r>
      <w:proofErr w:type="spellStart"/>
      <w:r>
        <w:rPr>
          <w:sz w:val="24"/>
        </w:rPr>
        <w:t>Xaml</w:t>
      </w:r>
      <w:proofErr w:type="spellEnd"/>
      <w:r>
        <w:rPr>
          <w:sz w:val="24"/>
        </w:rPr>
        <w:t xml:space="preserve"> Code – </w:t>
      </w:r>
      <w:proofErr w:type="spellStart"/>
      <w:r>
        <w:rPr>
          <w:sz w:val="24"/>
        </w:rPr>
        <w:t>Mainpage</w:t>
      </w:r>
      <w:proofErr w:type="spellEnd"/>
    </w:p>
    <w:p w14:paraId="4EC7524B" w14:textId="0399EC14" w:rsidR="00D46158" w:rsidRDefault="00D46158">
      <w:pPr>
        <w:tabs>
          <w:tab w:val="left" w:pos="6018"/>
        </w:tabs>
        <w:rPr>
          <w:sz w:val="24"/>
        </w:rPr>
      </w:pPr>
      <w:r>
        <w:rPr>
          <w:sz w:val="24"/>
        </w:rPr>
        <w:t xml:space="preserve">3,4,5: C# Code – </w:t>
      </w:r>
      <w:proofErr w:type="spellStart"/>
      <w:r>
        <w:rPr>
          <w:sz w:val="24"/>
        </w:rPr>
        <w:t>Mainpage</w:t>
      </w:r>
      <w:proofErr w:type="spellEnd"/>
    </w:p>
    <w:p w14:paraId="1A11F95F" w14:textId="0E75A6C8" w:rsidR="00D46158" w:rsidRDefault="00F21FF6" w:rsidP="00D46158">
      <w:pPr>
        <w:tabs>
          <w:tab w:val="left" w:pos="6018"/>
        </w:tabs>
        <w:rPr>
          <w:sz w:val="24"/>
        </w:rPr>
      </w:pPr>
      <w:r>
        <w:rPr>
          <w:sz w:val="24"/>
        </w:rPr>
        <w:t>6</w:t>
      </w:r>
      <w:r w:rsidR="00D46158">
        <w:rPr>
          <w:sz w:val="24"/>
        </w:rPr>
        <w:t xml:space="preserve">: </w:t>
      </w:r>
      <w:proofErr w:type="spellStart"/>
      <w:r w:rsidR="00D46158">
        <w:rPr>
          <w:sz w:val="24"/>
        </w:rPr>
        <w:t>Xaml</w:t>
      </w:r>
      <w:proofErr w:type="spellEnd"/>
      <w:r w:rsidR="00D46158">
        <w:rPr>
          <w:sz w:val="24"/>
        </w:rPr>
        <w:t xml:space="preserve"> Code – </w:t>
      </w:r>
      <w:proofErr w:type="spellStart"/>
      <w:r w:rsidR="00D46158">
        <w:rPr>
          <w:sz w:val="24"/>
        </w:rPr>
        <w:t>AnswerPage</w:t>
      </w:r>
      <w:proofErr w:type="spellEnd"/>
    </w:p>
    <w:p w14:paraId="3E987DB7" w14:textId="425A8989" w:rsidR="00D46158" w:rsidRDefault="00F21FF6" w:rsidP="00D46158">
      <w:pPr>
        <w:tabs>
          <w:tab w:val="left" w:pos="6018"/>
        </w:tabs>
        <w:rPr>
          <w:sz w:val="24"/>
        </w:rPr>
      </w:pPr>
      <w:r>
        <w:rPr>
          <w:sz w:val="24"/>
        </w:rPr>
        <w:t>7,8</w:t>
      </w:r>
      <w:r w:rsidR="00D46158">
        <w:rPr>
          <w:sz w:val="24"/>
        </w:rPr>
        <w:t xml:space="preserve">: C# Code – </w:t>
      </w:r>
      <w:proofErr w:type="spellStart"/>
      <w:r w:rsidR="00D46158">
        <w:rPr>
          <w:sz w:val="24"/>
        </w:rPr>
        <w:t>AnswerPage</w:t>
      </w:r>
      <w:proofErr w:type="spellEnd"/>
    </w:p>
    <w:p w14:paraId="02DB06BA" w14:textId="279DAC98" w:rsidR="00D46158" w:rsidRDefault="00D46158" w:rsidP="00D46158">
      <w:pPr>
        <w:tabs>
          <w:tab w:val="left" w:pos="6018"/>
        </w:tabs>
        <w:rPr>
          <w:sz w:val="24"/>
        </w:rPr>
      </w:pPr>
    </w:p>
    <w:p w14:paraId="66F2FE56" w14:textId="13142627" w:rsidR="00D46158" w:rsidRDefault="00D46158" w:rsidP="00D46158">
      <w:pPr>
        <w:tabs>
          <w:tab w:val="left" w:pos="6018"/>
        </w:tabs>
        <w:rPr>
          <w:sz w:val="24"/>
        </w:rPr>
      </w:pPr>
    </w:p>
    <w:p w14:paraId="070851C8" w14:textId="65360E31" w:rsidR="00D46158" w:rsidRDefault="00D46158" w:rsidP="00D46158">
      <w:pPr>
        <w:tabs>
          <w:tab w:val="left" w:pos="6018"/>
        </w:tabs>
        <w:rPr>
          <w:sz w:val="24"/>
        </w:rPr>
      </w:pPr>
    </w:p>
    <w:p w14:paraId="65CB51E7" w14:textId="4411FE88" w:rsidR="00D46158" w:rsidRDefault="00D46158" w:rsidP="00D46158">
      <w:pPr>
        <w:tabs>
          <w:tab w:val="left" w:pos="6018"/>
        </w:tabs>
        <w:rPr>
          <w:sz w:val="24"/>
        </w:rPr>
      </w:pPr>
    </w:p>
    <w:p w14:paraId="015E8BAA" w14:textId="2320AD96" w:rsidR="00D46158" w:rsidRDefault="00D46158" w:rsidP="00D46158">
      <w:pPr>
        <w:tabs>
          <w:tab w:val="left" w:pos="6018"/>
        </w:tabs>
        <w:rPr>
          <w:sz w:val="24"/>
        </w:rPr>
      </w:pPr>
    </w:p>
    <w:p w14:paraId="37B00925" w14:textId="775B9183" w:rsidR="00D46158" w:rsidRDefault="00D46158" w:rsidP="00D46158">
      <w:pPr>
        <w:tabs>
          <w:tab w:val="left" w:pos="6018"/>
        </w:tabs>
        <w:rPr>
          <w:sz w:val="24"/>
        </w:rPr>
      </w:pPr>
    </w:p>
    <w:p w14:paraId="0EEA589C" w14:textId="4F5622A0" w:rsidR="00D46158" w:rsidRDefault="00D46158" w:rsidP="00D46158">
      <w:pPr>
        <w:tabs>
          <w:tab w:val="left" w:pos="6018"/>
        </w:tabs>
        <w:rPr>
          <w:sz w:val="24"/>
        </w:rPr>
      </w:pPr>
    </w:p>
    <w:p w14:paraId="367B38AE" w14:textId="77777777" w:rsidR="00D46158" w:rsidRDefault="00D46158" w:rsidP="00D46158">
      <w:pPr>
        <w:tabs>
          <w:tab w:val="left" w:pos="6018"/>
        </w:tabs>
        <w:rPr>
          <w:sz w:val="24"/>
        </w:rPr>
      </w:pPr>
    </w:p>
    <w:p w14:paraId="09234B33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26A71243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73EDD7D5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2C4DCE30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53FAF752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3357D033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4F952B66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54DB0E25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78A7D8D9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0AEC5024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5A9204C0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0BD180E7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74F3B9FD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5479F613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2F639B45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46B62095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0C267F2C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0587534F" w14:textId="77777777" w:rsidR="00D46158" w:rsidRDefault="00D46158">
      <w:pPr>
        <w:tabs>
          <w:tab w:val="left" w:pos="6018"/>
        </w:tabs>
        <w:rPr>
          <w:sz w:val="24"/>
          <w:u w:val="single"/>
        </w:rPr>
      </w:pPr>
    </w:p>
    <w:p w14:paraId="18BE2826" w14:textId="3BE97055" w:rsidR="00F24644" w:rsidRPr="00F24644" w:rsidRDefault="00F24644">
      <w:pPr>
        <w:tabs>
          <w:tab w:val="left" w:pos="6018"/>
        </w:tabs>
        <w:rPr>
          <w:sz w:val="24"/>
          <w:u w:val="single"/>
        </w:rPr>
      </w:pPr>
      <w:r w:rsidRPr="00F24644">
        <w:rPr>
          <w:sz w:val="24"/>
          <w:u w:val="single"/>
        </w:rPr>
        <w:lastRenderedPageBreak/>
        <w:t>Overview:</w:t>
      </w:r>
    </w:p>
    <w:p w14:paraId="07447848" w14:textId="2F14C4EB" w:rsidR="00F24644" w:rsidRDefault="00F24644">
      <w:pPr>
        <w:tabs>
          <w:tab w:val="left" w:pos="6018"/>
        </w:tabs>
      </w:pPr>
      <w:r>
        <w:t>The project consists of two pages</w:t>
      </w:r>
    </w:p>
    <w:p w14:paraId="6A5D52CF" w14:textId="77777777" w:rsidR="00F24644" w:rsidRDefault="00F24644">
      <w:pPr>
        <w:tabs>
          <w:tab w:val="left" w:pos="6018"/>
        </w:tabs>
        <w:rPr>
          <w:u w:val="single"/>
        </w:rPr>
      </w:pPr>
      <w:r w:rsidRPr="00F24644">
        <w:rPr>
          <w:u w:val="single"/>
        </w:rPr>
        <w:t>Data to test for outcome:</w:t>
      </w:r>
    </w:p>
    <w:p w14:paraId="75E64F26" w14:textId="7ACE6D98" w:rsidR="00F24644" w:rsidRPr="00F24644" w:rsidRDefault="00F24644">
      <w:pPr>
        <w:tabs>
          <w:tab w:val="left" w:pos="6018"/>
        </w:tabs>
        <w:rPr>
          <w:i/>
          <w:color w:val="FF0000"/>
        </w:rPr>
      </w:pPr>
      <w:r w:rsidRPr="00F24644">
        <w:rPr>
          <w:i/>
          <w:color w:val="FF0000"/>
        </w:rPr>
        <w:t>Birthday</w:t>
      </w:r>
    </w:p>
    <w:p w14:paraId="71E6014F" w14:textId="6C969855" w:rsidR="00F24644" w:rsidRDefault="00F24644" w:rsidP="00D46158">
      <w:pPr>
        <w:tabs>
          <w:tab w:val="left" w:pos="6018"/>
        </w:tabs>
      </w:pPr>
      <w:r>
        <w:t xml:space="preserve">12-09-1987 </w:t>
      </w:r>
      <w:r w:rsidRPr="00F24644">
        <w:rPr>
          <w:i/>
          <w:color w:val="FF0000"/>
        </w:rPr>
        <w:t xml:space="preserve">equates to </w:t>
      </w:r>
      <w:r>
        <w:t>1</w:t>
      </w:r>
    </w:p>
    <w:p w14:paraId="68954A9F" w14:textId="1C5CE2C0" w:rsidR="00D46158" w:rsidRPr="00D46158" w:rsidRDefault="00D46158">
      <w:pPr>
        <w:tabs>
          <w:tab w:val="left" w:pos="6018"/>
        </w:tabs>
      </w:pPr>
      <w:r>
        <w:t xml:space="preserve">31-12-1993 </w:t>
      </w:r>
      <w:r w:rsidRPr="00F24644">
        <w:rPr>
          <w:i/>
          <w:color w:val="FF0000"/>
        </w:rPr>
        <w:t xml:space="preserve">equates to </w:t>
      </w:r>
      <w:r>
        <w:t>1</w:t>
      </w:r>
      <w:r>
        <w:t>1</w:t>
      </w:r>
    </w:p>
    <w:p w14:paraId="6F3F5B18" w14:textId="32738FA1" w:rsidR="00D46158" w:rsidRDefault="00D46158" w:rsidP="00D46158">
      <w:pPr>
        <w:tabs>
          <w:tab w:val="left" w:pos="6018"/>
        </w:tabs>
      </w:pPr>
      <w:r>
        <w:t xml:space="preserve">28-09-1955 </w:t>
      </w:r>
      <w:r w:rsidRPr="00F24644">
        <w:rPr>
          <w:i/>
          <w:color w:val="FF0000"/>
        </w:rPr>
        <w:t>equates to</w:t>
      </w:r>
      <w:r w:rsidRPr="00F24644">
        <w:rPr>
          <w:color w:val="FF0000"/>
        </w:rPr>
        <w:t xml:space="preserve"> </w:t>
      </w:r>
      <w:r>
        <w:t>22</w:t>
      </w:r>
    </w:p>
    <w:p w14:paraId="1659EFF4" w14:textId="0DED1FB5" w:rsidR="00D46158" w:rsidRDefault="00D46158" w:rsidP="00D46158">
      <w:pPr>
        <w:tabs>
          <w:tab w:val="left" w:pos="6018"/>
        </w:tabs>
      </w:pPr>
      <w:r w:rsidRPr="00D46158">
        <w:rPr>
          <w:color w:val="FF0000"/>
        </w:rPr>
        <w:t>31-02</w:t>
      </w:r>
      <w:r>
        <w:t>-1954 (error)</w:t>
      </w:r>
    </w:p>
    <w:p w14:paraId="5CE60C7D" w14:textId="32065C77" w:rsidR="00D46158" w:rsidRDefault="00D46158" w:rsidP="00D46158">
      <w:pPr>
        <w:tabs>
          <w:tab w:val="left" w:pos="6018"/>
        </w:tabs>
      </w:pPr>
      <w:r w:rsidRPr="00D46158">
        <w:rPr>
          <w:color w:val="FF0000"/>
        </w:rPr>
        <w:t>32-01</w:t>
      </w:r>
      <w:r>
        <w:t>-1855(error)</w:t>
      </w:r>
    </w:p>
    <w:p w14:paraId="39161A52" w14:textId="06C4A125" w:rsidR="00D46158" w:rsidRDefault="00D46158" w:rsidP="00D46158">
      <w:pPr>
        <w:tabs>
          <w:tab w:val="left" w:pos="6018"/>
        </w:tabs>
      </w:pPr>
      <w:r w:rsidRPr="00D46158">
        <w:rPr>
          <w:color w:val="FF0000"/>
        </w:rPr>
        <w:t xml:space="preserve">No entry </w:t>
      </w:r>
      <w:r>
        <w:t>(error)</w:t>
      </w:r>
    </w:p>
    <w:p w14:paraId="728B90CF" w14:textId="77777777" w:rsidR="00D46158" w:rsidRDefault="00D46158">
      <w:pPr>
        <w:tabs>
          <w:tab w:val="left" w:pos="6018"/>
        </w:tabs>
      </w:pPr>
    </w:p>
    <w:p w14:paraId="6DA74B2F" w14:textId="77777777" w:rsidR="00F24644" w:rsidRDefault="00F24644">
      <w:pPr>
        <w:tabs>
          <w:tab w:val="left" w:pos="6018"/>
        </w:tabs>
      </w:pPr>
    </w:p>
    <w:p w14:paraId="6E698E44" w14:textId="77777777" w:rsidR="00F24644" w:rsidRDefault="00F24644">
      <w:pPr>
        <w:tabs>
          <w:tab w:val="left" w:pos="6018"/>
        </w:tabs>
      </w:pPr>
    </w:p>
    <w:p w14:paraId="58EC6309" w14:textId="4066B34D" w:rsidR="00F24644" w:rsidRDefault="00F24644">
      <w:pPr>
        <w:tabs>
          <w:tab w:val="left" w:pos="6018"/>
        </w:tabs>
      </w:pPr>
    </w:p>
    <w:p w14:paraId="3EF966EA" w14:textId="00EE05F7" w:rsidR="00D46158" w:rsidRDefault="00D46158">
      <w:pPr>
        <w:tabs>
          <w:tab w:val="left" w:pos="6018"/>
        </w:tabs>
      </w:pPr>
    </w:p>
    <w:p w14:paraId="466777DF" w14:textId="0A6E8720" w:rsidR="00D46158" w:rsidRDefault="00D46158">
      <w:pPr>
        <w:tabs>
          <w:tab w:val="left" w:pos="6018"/>
        </w:tabs>
      </w:pPr>
    </w:p>
    <w:p w14:paraId="4D427EC9" w14:textId="0B06CCA6" w:rsidR="00D46158" w:rsidRDefault="00D46158">
      <w:pPr>
        <w:tabs>
          <w:tab w:val="left" w:pos="6018"/>
        </w:tabs>
      </w:pPr>
    </w:p>
    <w:p w14:paraId="1EE5B7CD" w14:textId="6DC8EF7D" w:rsidR="00D46158" w:rsidRDefault="00D46158">
      <w:pPr>
        <w:tabs>
          <w:tab w:val="left" w:pos="6018"/>
        </w:tabs>
      </w:pPr>
    </w:p>
    <w:p w14:paraId="50987B35" w14:textId="04BB7035" w:rsidR="00D46158" w:rsidRDefault="00D46158">
      <w:pPr>
        <w:tabs>
          <w:tab w:val="left" w:pos="6018"/>
        </w:tabs>
      </w:pPr>
    </w:p>
    <w:p w14:paraId="25CC4D77" w14:textId="29C48827" w:rsidR="00D46158" w:rsidRDefault="00D46158">
      <w:pPr>
        <w:tabs>
          <w:tab w:val="left" w:pos="6018"/>
        </w:tabs>
      </w:pPr>
    </w:p>
    <w:p w14:paraId="73A8034D" w14:textId="0F939796" w:rsidR="00D46158" w:rsidRDefault="00D46158">
      <w:pPr>
        <w:tabs>
          <w:tab w:val="left" w:pos="6018"/>
        </w:tabs>
      </w:pPr>
    </w:p>
    <w:p w14:paraId="2C2B1DA6" w14:textId="0D1D4013" w:rsidR="00D46158" w:rsidRDefault="00D46158">
      <w:pPr>
        <w:tabs>
          <w:tab w:val="left" w:pos="6018"/>
        </w:tabs>
      </w:pPr>
    </w:p>
    <w:p w14:paraId="362FD96B" w14:textId="77777777" w:rsidR="00D46158" w:rsidRDefault="00D46158">
      <w:pPr>
        <w:tabs>
          <w:tab w:val="left" w:pos="6018"/>
        </w:tabs>
      </w:pPr>
    </w:p>
    <w:p w14:paraId="421CBC12" w14:textId="77777777" w:rsidR="00F24644" w:rsidRDefault="00F24644">
      <w:pPr>
        <w:tabs>
          <w:tab w:val="left" w:pos="6018"/>
        </w:tabs>
      </w:pPr>
    </w:p>
    <w:p w14:paraId="2393FF83" w14:textId="3393BCCA" w:rsidR="00F24644" w:rsidRDefault="00F24644">
      <w:pPr>
        <w:tabs>
          <w:tab w:val="left" w:pos="6018"/>
        </w:tabs>
      </w:pPr>
    </w:p>
    <w:p w14:paraId="45BE68F9" w14:textId="34CDFF42" w:rsidR="00D46158" w:rsidRDefault="00D46158">
      <w:pPr>
        <w:tabs>
          <w:tab w:val="left" w:pos="6018"/>
        </w:tabs>
      </w:pPr>
    </w:p>
    <w:p w14:paraId="5DC668E8" w14:textId="1FB375A2" w:rsidR="00D46158" w:rsidRDefault="00D46158">
      <w:pPr>
        <w:tabs>
          <w:tab w:val="left" w:pos="6018"/>
        </w:tabs>
      </w:pPr>
    </w:p>
    <w:p w14:paraId="42B48A2A" w14:textId="23253D95" w:rsidR="00D46158" w:rsidRDefault="00D46158">
      <w:pPr>
        <w:tabs>
          <w:tab w:val="left" w:pos="6018"/>
        </w:tabs>
      </w:pPr>
    </w:p>
    <w:p w14:paraId="66B84C2D" w14:textId="474F4C63" w:rsidR="00D46158" w:rsidRDefault="00D46158">
      <w:pPr>
        <w:tabs>
          <w:tab w:val="left" w:pos="6018"/>
        </w:tabs>
      </w:pPr>
    </w:p>
    <w:p w14:paraId="48325D56" w14:textId="4F33913F" w:rsidR="00D46158" w:rsidRDefault="00D46158">
      <w:pPr>
        <w:tabs>
          <w:tab w:val="left" w:pos="6018"/>
        </w:tabs>
      </w:pPr>
    </w:p>
    <w:p w14:paraId="0857F209" w14:textId="30ECF612" w:rsidR="00D46158" w:rsidRDefault="00D46158">
      <w:pPr>
        <w:tabs>
          <w:tab w:val="left" w:pos="6018"/>
        </w:tabs>
      </w:pPr>
    </w:p>
    <w:p w14:paraId="0DA8F03A" w14:textId="251492D3" w:rsidR="00D46158" w:rsidRDefault="00D46158">
      <w:pPr>
        <w:tabs>
          <w:tab w:val="left" w:pos="6018"/>
        </w:tabs>
      </w:pPr>
    </w:p>
    <w:p w14:paraId="21517382" w14:textId="4CC9074F" w:rsidR="00D46158" w:rsidRDefault="00D46158">
      <w:pPr>
        <w:tabs>
          <w:tab w:val="left" w:pos="6018"/>
        </w:tabs>
      </w:pPr>
    </w:p>
    <w:p w14:paraId="572A4DAB" w14:textId="0CF28F83" w:rsidR="00D46158" w:rsidRDefault="00D46158">
      <w:pPr>
        <w:tabs>
          <w:tab w:val="left" w:pos="6018"/>
        </w:tabs>
      </w:pPr>
    </w:p>
    <w:p w14:paraId="3AEA3BE9" w14:textId="3FA29E1A" w:rsidR="00F24644" w:rsidRDefault="00D46158" w:rsidP="00D46158">
      <w:pPr>
        <w:tabs>
          <w:tab w:val="left" w:pos="6018"/>
        </w:tabs>
        <w:jc w:val="center"/>
      </w:pPr>
      <w:r>
        <w:t>1</w:t>
      </w:r>
    </w:p>
    <w:p w14:paraId="7BF1479B" w14:textId="7FBE19A1" w:rsidR="00F24644" w:rsidRDefault="00F24644">
      <w:pPr>
        <w:tabs>
          <w:tab w:val="left" w:pos="6018"/>
        </w:tabs>
      </w:pPr>
      <w:r>
        <w:lastRenderedPageBreak/>
        <w:t>Code:</w:t>
      </w:r>
    </w:p>
    <w:p w14:paraId="656A9A1F" w14:textId="101ADB5B" w:rsidR="00F24644" w:rsidRDefault="00F24644">
      <w:pPr>
        <w:tabs>
          <w:tab w:val="left" w:pos="6018"/>
        </w:tabs>
      </w:pPr>
      <w:proofErr w:type="spellStart"/>
      <w:r>
        <w:t>MainPage.xaml</w:t>
      </w:r>
      <w:proofErr w:type="spellEnd"/>
    </w:p>
    <w:p w14:paraId="4D363E8F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FF"/>
          <w:sz w:val="16"/>
          <w:szCs w:val="19"/>
        </w:rPr>
        <w:t>&lt;?xml version="1.0" encoding="utf-8</w:t>
      </w:r>
      <w:proofErr w:type="gramStart"/>
      <w:r w:rsidRPr="00F24644">
        <w:rPr>
          <w:rFonts w:ascii="Consolas" w:hAnsi="Consolas" w:cs="Consolas"/>
          <w:color w:val="0000FF"/>
          <w:sz w:val="16"/>
          <w:szCs w:val="19"/>
        </w:rPr>
        <w:t>" ?</w:t>
      </w:r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&gt;</w:t>
      </w:r>
    </w:p>
    <w:p w14:paraId="350AE0F9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proofErr w:type="spellStart"/>
      <w:r w:rsidRPr="00F24644">
        <w:rPr>
          <w:rFonts w:ascii="Consolas" w:hAnsi="Consolas" w:cs="Consolas"/>
          <w:color w:val="A31515"/>
          <w:sz w:val="16"/>
          <w:szCs w:val="19"/>
        </w:rPr>
        <w:t>ContentPage</w:t>
      </w:r>
      <w:proofErr w:type="spellEnd"/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xmlns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="http://xamarin.com/schemas/2014/forms"</w:t>
      </w:r>
    </w:p>
    <w:p w14:paraId="7D656EF2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xmlns</w:t>
      </w:r>
      <w:r w:rsidRPr="00F24644">
        <w:rPr>
          <w:rFonts w:ascii="Consolas" w:hAnsi="Consolas" w:cs="Consolas"/>
          <w:color w:val="0000FF"/>
          <w:sz w:val="16"/>
          <w:szCs w:val="19"/>
        </w:rPr>
        <w:t>:</w:t>
      </w:r>
      <w:r w:rsidRPr="00F24644">
        <w:rPr>
          <w:rFonts w:ascii="Consolas" w:hAnsi="Consolas" w:cs="Consolas"/>
          <w:color w:val="FF0000"/>
          <w:sz w:val="16"/>
          <w:szCs w:val="19"/>
        </w:rPr>
        <w:t>x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="http://schemas.microsoft.com/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winfx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/2009/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xaml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</w:p>
    <w:p w14:paraId="375E267C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proofErr w:type="gramStart"/>
      <w:r w:rsidRPr="00F24644">
        <w:rPr>
          <w:rFonts w:ascii="Consolas" w:hAnsi="Consolas" w:cs="Consolas"/>
          <w:color w:val="FF0000"/>
          <w:sz w:val="16"/>
          <w:szCs w:val="19"/>
        </w:rPr>
        <w:t>xmlns</w:t>
      </w:r>
      <w:r w:rsidRPr="00F24644">
        <w:rPr>
          <w:rFonts w:ascii="Consolas" w:hAnsi="Consolas" w:cs="Consolas"/>
          <w:color w:val="0000FF"/>
          <w:sz w:val="16"/>
          <w:szCs w:val="19"/>
        </w:rPr>
        <w:t>:</w:t>
      </w:r>
      <w:r w:rsidRPr="00F24644">
        <w:rPr>
          <w:rFonts w:ascii="Consolas" w:hAnsi="Consolas" w:cs="Consolas"/>
          <w:color w:val="FF0000"/>
          <w:sz w:val="16"/>
          <w:szCs w:val="19"/>
        </w:rPr>
        <w:t>local</w:t>
      </w:r>
      <w:proofErr w:type="spellEnd"/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clr-namespace:Numerology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</w:p>
    <w:p w14:paraId="31F74488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gramStart"/>
      <w:r w:rsidRPr="00F24644">
        <w:rPr>
          <w:rFonts w:ascii="Consolas" w:hAnsi="Consolas" w:cs="Consolas"/>
          <w:color w:val="FF0000"/>
          <w:sz w:val="16"/>
          <w:szCs w:val="19"/>
        </w:rPr>
        <w:t>x</w:t>
      </w:r>
      <w:r w:rsidRPr="00F24644">
        <w:rPr>
          <w:rFonts w:ascii="Consolas" w:hAnsi="Consolas" w:cs="Consolas"/>
          <w:color w:val="0000FF"/>
          <w:sz w:val="16"/>
          <w:szCs w:val="19"/>
        </w:rPr>
        <w:t>:</w:t>
      </w:r>
      <w:r w:rsidRPr="00F24644">
        <w:rPr>
          <w:rFonts w:ascii="Consolas" w:hAnsi="Consolas" w:cs="Consolas"/>
          <w:color w:val="FF0000"/>
          <w:sz w:val="16"/>
          <w:szCs w:val="19"/>
        </w:rPr>
        <w:t>Class</w:t>
      </w:r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="Numerology.MainPage"</w:t>
      </w:r>
    </w:p>
    <w:p w14:paraId="760CD4F1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BackgroundImage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="Assets\mainbackground.png" &gt;</w:t>
      </w:r>
    </w:p>
    <w:p w14:paraId="655222F3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1B13B8CB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proofErr w:type="spellStart"/>
      <w:r w:rsidRPr="00F24644">
        <w:rPr>
          <w:rFonts w:ascii="Consolas" w:hAnsi="Consolas" w:cs="Consolas"/>
          <w:color w:val="A31515"/>
          <w:sz w:val="16"/>
          <w:szCs w:val="19"/>
        </w:rPr>
        <w:t>StackLayout</w:t>
      </w:r>
      <w:proofErr w:type="spellEnd"/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VerticalOptions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"&gt;</w:t>
      </w:r>
    </w:p>
    <w:p w14:paraId="5EA50887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7C451980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F24644">
        <w:rPr>
          <w:rFonts w:ascii="Consolas" w:hAnsi="Consolas" w:cs="Consolas"/>
          <w:color w:val="008000"/>
          <w:sz w:val="16"/>
          <w:szCs w:val="19"/>
        </w:rPr>
        <w:t>&lt;!--</w:t>
      </w:r>
      <w:proofErr w:type="gramEnd"/>
      <w:r w:rsidRPr="00F24644">
        <w:rPr>
          <w:rFonts w:ascii="Consolas" w:hAnsi="Consolas" w:cs="Consolas"/>
          <w:color w:val="008000"/>
          <w:sz w:val="16"/>
          <w:szCs w:val="19"/>
        </w:rPr>
        <w:t>fields for value entry --&gt;</w:t>
      </w:r>
    </w:p>
    <w:p w14:paraId="01F04A60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r w:rsidRPr="00F24644">
        <w:rPr>
          <w:rFonts w:ascii="Consolas" w:hAnsi="Consolas" w:cs="Consolas"/>
          <w:color w:val="A31515"/>
          <w:sz w:val="16"/>
          <w:szCs w:val="19"/>
        </w:rPr>
        <w:t>Label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Text</w:t>
      </w:r>
      <w:r w:rsidRPr="00F24644">
        <w:rPr>
          <w:rFonts w:ascii="Consolas" w:hAnsi="Consolas" w:cs="Consolas"/>
          <w:color w:val="0000FF"/>
          <w:sz w:val="16"/>
          <w:szCs w:val="19"/>
        </w:rPr>
        <w:t>="Enter Date of Birth"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TextColor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LightCyan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FontAttributes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="Italic"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FontSize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="25</w:t>
      </w:r>
      <w:proofErr w:type="gramStart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HorizontalOptions</w:t>
      </w:r>
      <w:proofErr w:type="spellEnd"/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VerticalOptions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CenterAndExpand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 /&gt;</w:t>
      </w:r>
    </w:p>
    <w:p w14:paraId="7A61F68D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proofErr w:type="gramStart"/>
      <w:r w:rsidRPr="00F24644">
        <w:rPr>
          <w:rFonts w:ascii="Consolas" w:hAnsi="Consolas" w:cs="Consolas"/>
          <w:color w:val="A31515"/>
          <w:sz w:val="16"/>
          <w:szCs w:val="19"/>
        </w:rPr>
        <w:t>Grid</w:t>
      </w:r>
      <w:r w:rsidRPr="00F2464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HorizontalOptions</w:t>
      </w:r>
      <w:proofErr w:type="spellEnd"/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VerticalOptions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WidthRequest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="300"&gt;</w:t>
      </w:r>
    </w:p>
    <w:p w14:paraId="1B3C697A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F24644">
        <w:rPr>
          <w:rFonts w:ascii="Consolas" w:hAnsi="Consolas" w:cs="Consolas"/>
          <w:color w:val="008000"/>
          <w:sz w:val="16"/>
          <w:szCs w:val="19"/>
        </w:rPr>
        <w:t>&lt;!--</w:t>
      </w:r>
      <w:proofErr w:type="gramEnd"/>
      <w:r w:rsidRPr="00F24644">
        <w:rPr>
          <w:rFonts w:ascii="Consolas" w:hAnsi="Consolas" w:cs="Consolas"/>
          <w:color w:val="008000"/>
          <w:sz w:val="16"/>
          <w:szCs w:val="19"/>
        </w:rPr>
        <w:t>Day --&gt;</w:t>
      </w:r>
    </w:p>
    <w:p w14:paraId="77A7273D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r w:rsidRPr="00F24644">
        <w:rPr>
          <w:rFonts w:ascii="Consolas" w:hAnsi="Consolas" w:cs="Consolas"/>
          <w:color w:val="A31515"/>
          <w:sz w:val="16"/>
          <w:szCs w:val="19"/>
        </w:rPr>
        <w:t>Grid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HorizontalOptions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="Start"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WidthRequest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="96"&gt;</w:t>
      </w:r>
    </w:p>
    <w:p w14:paraId="629938A8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r w:rsidRPr="00F24644">
        <w:rPr>
          <w:rFonts w:ascii="Consolas" w:hAnsi="Consolas" w:cs="Consolas"/>
          <w:color w:val="A31515"/>
          <w:sz w:val="16"/>
          <w:szCs w:val="19"/>
        </w:rPr>
        <w:t>Entry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BackgroundColor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="Ivory</w:t>
      </w:r>
      <w:proofErr w:type="gramStart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x</w:t>
      </w:r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:</w:t>
      </w:r>
      <w:r w:rsidRPr="00F24644">
        <w:rPr>
          <w:rFonts w:ascii="Consolas" w:hAnsi="Consolas" w:cs="Consolas"/>
          <w:color w:val="FF0000"/>
          <w:sz w:val="16"/>
          <w:szCs w:val="19"/>
        </w:rPr>
        <w:t>Name</w:t>
      </w:r>
      <w:r w:rsidRPr="00F24644">
        <w:rPr>
          <w:rFonts w:ascii="Consolas" w:hAnsi="Consolas" w:cs="Consolas"/>
          <w:color w:val="0000FF"/>
          <w:sz w:val="16"/>
          <w:szCs w:val="19"/>
        </w:rPr>
        <w:t>="entryDay"</w:t>
      </w:r>
      <w:r w:rsidRPr="00F2464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Placeholder</w:t>
      </w:r>
      <w:r w:rsidRPr="00F24644">
        <w:rPr>
          <w:rFonts w:ascii="Consolas" w:hAnsi="Consolas" w:cs="Consolas"/>
          <w:color w:val="0000FF"/>
          <w:sz w:val="16"/>
          <w:szCs w:val="19"/>
        </w:rPr>
        <w:t>="D/DD"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HorizontalTextAlignment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Keyboard</w:t>
      </w:r>
      <w:r w:rsidRPr="00F24644">
        <w:rPr>
          <w:rFonts w:ascii="Consolas" w:hAnsi="Consolas" w:cs="Consolas"/>
          <w:color w:val="0000FF"/>
          <w:sz w:val="16"/>
          <w:szCs w:val="19"/>
        </w:rPr>
        <w:t>="Numeric"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TextChanged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DayValid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 /&gt;</w:t>
      </w:r>
    </w:p>
    <w:p w14:paraId="2B1F7BA5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&lt;/</w:t>
      </w:r>
      <w:r w:rsidRPr="00F24644">
        <w:rPr>
          <w:rFonts w:ascii="Consolas" w:hAnsi="Consolas" w:cs="Consolas"/>
          <w:color w:val="A31515"/>
          <w:sz w:val="16"/>
          <w:szCs w:val="19"/>
        </w:rPr>
        <w:t>Grid</w:t>
      </w:r>
      <w:r w:rsidRPr="00F24644">
        <w:rPr>
          <w:rFonts w:ascii="Consolas" w:hAnsi="Consolas" w:cs="Consolas"/>
          <w:color w:val="0000FF"/>
          <w:sz w:val="16"/>
          <w:szCs w:val="19"/>
        </w:rPr>
        <w:t>&gt;</w:t>
      </w:r>
    </w:p>
    <w:p w14:paraId="71D73105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F24644">
        <w:rPr>
          <w:rFonts w:ascii="Consolas" w:hAnsi="Consolas" w:cs="Consolas"/>
          <w:color w:val="008000"/>
          <w:sz w:val="16"/>
          <w:szCs w:val="19"/>
        </w:rPr>
        <w:t>&lt;!--</w:t>
      </w:r>
      <w:proofErr w:type="gramEnd"/>
      <w:r w:rsidRPr="00F24644">
        <w:rPr>
          <w:rFonts w:ascii="Consolas" w:hAnsi="Consolas" w:cs="Consolas"/>
          <w:color w:val="008000"/>
          <w:sz w:val="16"/>
          <w:szCs w:val="19"/>
        </w:rPr>
        <w:t>Month--&gt;</w:t>
      </w:r>
    </w:p>
    <w:p w14:paraId="678082FA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r w:rsidRPr="00F24644">
        <w:rPr>
          <w:rFonts w:ascii="Consolas" w:hAnsi="Consolas" w:cs="Consolas"/>
          <w:color w:val="A31515"/>
          <w:sz w:val="16"/>
          <w:szCs w:val="19"/>
        </w:rPr>
        <w:t>Grid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HorizontalOptions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WidthRequest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="90" &gt;</w:t>
      </w:r>
    </w:p>
    <w:p w14:paraId="482D9BE5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r w:rsidRPr="00F24644">
        <w:rPr>
          <w:rFonts w:ascii="Consolas" w:hAnsi="Consolas" w:cs="Consolas"/>
          <w:color w:val="A31515"/>
          <w:sz w:val="16"/>
          <w:szCs w:val="19"/>
        </w:rPr>
        <w:t>Entry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BackgroundColor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="Ivory</w:t>
      </w:r>
      <w:proofErr w:type="gramStart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x</w:t>
      </w:r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:</w:t>
      </w:r>
      <w:r w:rsidRPr="00F24644">
        <w:rPr>
          <w:rFonts w:ascii="Consolas" w:hAnsi="Consolas" w:cs="Consolas"/>
          <w:color w:val="FF0000"/>
          <w:sz w:val="16"/>
          <w:szCs w:val="19"/>
        </w:rPr>
        <w:t>Name</w:t>
      </w:r>
      <w:r w:rsidRPr="00F24644">
        <w:rPr>
          <w:rFonts w:ascii="Consolas" w:hAnsi="Consolas" w:cs="Consolas"/>
          <w:color w:val="0000FF"/>
          <w:sz w:val="16"/>
          <w:szCs w:val="19"/>
        </w:rPr>
        <w:t>="entryMonth"</w:t>
      </w:r>
      <w:r w:rsidRPr="00F2464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Placeholder</w:t>
      </w:r>
      <w:r w:rsidRPr="00F24644">
        <w:rPr>
          <w:rFonts w:ascii="Consolas" w:hAnsi="Consolas" w:cs="Consolas"/>
          <w:color w:val="0000FF"/>
          <w:sz w:val="16"/>
          <w:szCs w:val="19"/>
        </w:rPr>
        <w:t>="M/MM"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HorizontalTextAlignment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Keyboard</w:t>
      </w:r>
      <w:r w:rsidRPr="00F24644">
        <w:rPr>
          <w:rFonts w:ascii="Consolas" w:hAnsi="Consolas" w:cs="Consolas"/>
          <w:color w:val="0000FF"/>
          <w:sz w:val="16"/>
          <w:szCs w:val="19"/>
        </w:rPr>
        <w:t>="Numeric"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TextChanged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MonthValid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"/&gt;</w:t>
      </w:r>
    </w:p>
    <w:p w14:paraId="18C26953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&lt;/</w:t>
      </w:r>
      <w:r w:rsidRPr="00F24644">
        <w:rPr>
          <w:rFonts w:ascii="Consolas" w:hAnsi="Consolas" w:cs="Consolas"/>
          <w:color w:val="A31515"/>
          <w:sz w:val="16"/>
          <w:szCs w:val="19"/>
        </w:rPr>
        <w:t>Grid</w:t>
      </w:r>
      <w:r w:rsidRPr="00F24644">
        <w:rPr>
          <w:rFonts w:ascii="Consolas" w:hAnsi="Consolas" w:cs="Consolas"/>
          <w:color w:val="0000FF"/>
          <w:sz w:val="16"/>
          <w:szCs w:val="19"/>
        </w:rPr>
        <w:t>&gt;</w:t>
      </w:r>
    </w:p>
    <w:p w14:paraId="754F536A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F24644">
        <w:rPr>
          <w:rFonts w:ascii="Consolas" w:hAnsi="Consolas" w:cs="Consolas"/>
          <w:color w:val="008000"/>
          <w:sz w:val="16"/>
          <w:szCs w:val="19"/>
        </w:rPr>
        <w:t>&lt;!--</w:t>
      </w:r>
      <w:proofErr w:type="gramEnd"/>
      <w:r w:rsidRPr="00F24644">
        <w:rPr>
          <w:rFonts w:ascii="Consolas" w:hAnsi="Consolas" w:cs="Consolas"/>
          <w:color w:val="008000"/>
          <w:sz w:val="16"/>
          <w:szCs w:val="19"/>
        </w:rPr>
        <w:t>Year--&gt;</w:t>
      </w:r>
    </w:p>
    <w:p w14:paraId="7F400789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proofErr w:type="gramStart"/>
      <w:r w:rsidRPr="00F24644">
        <w:rPr>
          <w:rFonts w:ascii="Consolas" w:hAnsi="Consolas" w:cs="Consolas"/>
          <w:color w:val="A31515"/>
          <w:sz w:val="16"/>
          <w:szCs w:val="19"/>
        </w:rPr>
        <w:t>Grid</w:t>
      </w:r>
      <w:r w:rsidRPr="00F2464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HorizontalOptions</w:t>
      </w:r>
      <w:proofErr w:type="spellEnd"/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="End"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WidthRequest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="100"&gt;</w:t>
      </w:r>
    </w:p>
    <w:p w14:paraId="566E00B0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r w:rsidRPr="00F24644">
        <w:rPr>
          <w:rFonts w:ascii="Consolas" w:hAnsi="Consolas" w:cs="Consolas"/>
          <w:color w:val="A31515"/>
          <w:sz w:val="16"/>
          <w:szCs w:val="19"/>
        </w:rPr>
        <w:t>Entry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BackgroundColor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="Ivory</w:t>
      </w:r>
      <w:proofErr w:type="gramStart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x</w:t>
      </w:r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:</w:t>
      </w:r>
      <w:r w:rsidRPr="00F24644">
        <w:rPr>
          <w:rFonts w:ascii="Consolas" w:hAnsi="Consolas" w:cs="Consolas"/>
          <w:color w:val="FF0000"/>
          <w:sz w:val="16"/>
          <w:szCs w:val="19"/>
        </w:rPr>
        <w:t>Name</w:t>
      </w:r>
      <w:r w:rsidRPr="00F24644">
        <w:rPr>
          <w:rFonts w:ascii="Consolas" w:hAnsi="Consolas" w:cs="Consolas"/>
          <w:color w:val="0000FF"/>
          <w:sz w:val="16"/>
          <w:szCs w:val="19"/>
        </w:rPr>
        <w:t>="entryYear"</w:t>
      </w:r>
      <w:r w:rsidRPr="00F2464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Placeholder</w:t>
      </w:r>
      <w:r w:rsidRPr="00F24644">
        <w:rPr>
          <w:rFonts w:ascii="Consolas" w:hAnsi="Consolas" w:cs="Consolas"/>
          <w:color w:val="0000FF"/>
          <w:sz w:val="16"/>
          <w:szCs w:val="19"/>
        </w:rPr>
        <w:t>="YYYYY"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HorizontalTextAlignment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Keyboard</w:t>
      </w:r>
      <w:r w:rsidRPr="00F24644">
        <w:rPr>
          <w:rFonts w:ascii="Consolas" w:hAnsi="Consolas" w:cs="Consolas"/>
          <w:color w:val="0000FF"/>
          <w:sz w:val="16"/>
          <w:szCs w:val="19"/>
        </w:rPr>
        <w:t>="Numeric"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TextChanged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YearValid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"/&gt;</w:t>
      </w:r>
    </w:p>
    <w:p w14:paraId="551D4BC2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&lt;/</w:t>
      </w:r>
      <w:r w:rsidRPr="00F24644">
        <w:rPr>
          <w:rFonts w:ascii="Consolas" w:hAnsi="Consolas" w:cs="Consolas"/>
          <w:color w:val="A31515"/>
          <w:sz w:val="16"/>
          <w:szCs w:val="19"/>
        </w:rPr>
        <w:t>Grid</w:t>
      </w:r>
      <w:r w:rsidRPr="00F24644">
        <w:rPr>
          <w:rFonts w:ascii="Consolas" w:hAnsi="Consolas" w:cs="Consolas"/>
          <w:color w:val="0000FF"/>
          <w:sz w:val="16"/>
          <w:szCs w:val="19"/>
        </w:rPr>
        <w:t>&gt;</w:t>
      </w:r>
    </w:p>
    <w:p w14:paraId="5FF039ED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&lt;/</w:t>
      </w:r>
      <w:r w:rsidRPr="00F24644">
        <w:rPr>
          <w:rFonts w:ascii="Consolas" w:hAnsi="Consolas" w:cs="Consolas"/>
          <w:color w:val="A31515"/>
          <w:sz w:val="16"/>
          <w:szCs w:val="19"/>
        </w:rPr>
        <w:t>Grid</w:t>
      </w:r>
      <w:r w:rsidRPr="00F24644">
        <w:rPr>
          <w:rFonts w:ascii="Consolas" w:hAnsi="Consolas" w:cs="Consolas"/>
          <w:color w:val="0000FF"/>
          <w:sz w:val="16"/>
          <w:szCs w:val="19"/>
        </w:rPr>
        <w:t>&gt;</w:t>
      </w:r>
    </w:p>
    <w:p w14:paraId="1DEB1AE2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r w:rsidRPr="00F24644">
        <w:rPr>
          <w:rFonts w:ascii="Consolas" w:hAnsi="Consolas" w:cs="Consolas"/>
          <w:color w:val="A31515"/>
          <w:sz w:val="16"/>
          <w:szCs w:val="19"/>
        </w:rPr>
        <w:t>Button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TextColor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AliceBlue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Text</w:t>
      </w:r>
      <w:r w:rsidRPr="00F24644">
        <w:rPr>
          <w:rFonts w:ascii="Consolas" w:hAnsi="Consolas" w:cs="Consolas"/>
          <w:color w:val="0000FF"/>
          <w:sz w:val="16"/>
          <w:szCs w:val="19"/>
        </w:rPr>
        <w:t>="Answer"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FontSize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="20"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HorizontalOptions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VerticalOptions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="Start"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Clicked</w:t>
      </w:r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Date_Of_Birth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 /&gt;</w:t>
      </w:r>
    </w:p>
    <w:p w14:paraId="5F730526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F24644">
        <w:rPr>
          <w:rFonts w:ascii="Consolas" w:hAnsi="Consolas" w:cs="Consolas"/>
          <w:color w:val="008000"/>
          <w:sz w:val="16"/>
          <w:szCs w:val="19"/>
        </w:rPr>
        <w:t>&lt;!--</w:t>
      </w:r>
      <w:proofErr w:type="gramEnd"/>
      <w:r w:rsidRPr="00F24644">
        <w:rPr>
          <w:rFonts w:ascii="Consolas" w:hAnsi="Consolas" w:cs="Consolas"/>
          <w:color w:val="008000"/>
          <w:sz w:val="16"/>
          <w:szCs w:val="19"/>
        </w:rPr>
        <w:t>Numerology calculation return--&gt;</w:t>
      </w:r>
    </w:p>
    <w:p w14:paraId="5A9973B8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r w:rsidRPr="00F24644">
        <w:rPr>
          <w:rFonts w:ascii="Consolas" w:hAnsi="Consolas" w:cs="Consolas"/>
          <w:color w:val="A31515"/>
          <w:sz w:val="16"/>
          <w:szCs w:val="19"/>
        </w:rPr>
        <w:t>Label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gramStart"/>
      <w:r w:rsidRPr="00F24644">
        <w:rPr>
          <w:rFonts w:ascii="Consolas" w:hAnsi="Consolas" w:cs="Consolas"/>
          <w:color w:val="FF0000"/>
          <w:sz w:val="16"/>
          <w:szCs w:val="19"/>
        </w:rPr>
        <w:t>x</w:t>
      </w:r>
      <w:r w:rsidRPr="00F24644">
        <w:rPr>
          <w:rFonts w:ascii="Consolas" w:hAnsi="Consolas" w:cs="Consolas"/>
          <w:color w:val="0000FF"/>
          <w:sz w:val="16"/>
          <w:szCs w:val="19"/>
        </w:rPr>
        <w:t>:</w:t>
      </w:r>
      <w:r w:rsidRPr="00F24644">
        <w:rPr>
          <w:rFonts w:ascii="Consolas" w:hAnsi="Consolas" w:cs="Consolas"/>
          <w:color w:val="FF0000"/>
          <w:sz w:val="16"/>
          <w:szCs w:val="19"/>
        </w:rPr>
        <w:t>Name</w:t>
      </w:r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="numerologyCalc"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FontSize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="1"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TextColor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="Black"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HorizontalOptions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VerticalOptions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CenterAndExpand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 /&gt;</w:t>
      </w:r>
    </w:p>
    <w:p w14:paraId="4BF94FC8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F24644">
        <w:rPr>
          <w:rFonts w:ascii="Consolas" w:hAnsi="Consolas" w:cs="Consolas"/>
          <w:color w:val="008000"/>
          <w:sz w:val="16"/>
          <w:szCs w:val="19"/>
        </w:rPr>
        <w:t>&lt;!--</w:t>
      </w:r>
      <w:proofErr w:type="gramEnd"/>
      <w:r w:rsidRPr="00F24644">
        <w:rPr>
          <w:rFonts w:ascii="Consolas" w:hAnsi="Consolas" w:cs="Consolas"/>
          <w:color w:val="008000"/>
          <w:sz w:val="16"/>
          <w:szCs w:val="19"/>
        </w:rPr>
        <w:t>Previous Date--&gt;</w:t>
      </w:r>
    </w:p>
    <w:p w14:paraId="367681C0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F24644">
        <w:rPr>
          <w:rFonts w:ascii="Consolas" w:hAnsi="Consolas" w:cs="Consolas"/>
          <w:color w:val="0000FF"/>
          <w:sz w:val="16"/>
          <w:szCs w:val="19"/>
        </w:rPr>
        <w:t>&lt;</w:t>
      </w:r>
      <w:r w:rsidRPr="00F24644">
        <w:rPr>
          <w:rFonts w:ascii="Consolas" w:hAnsi="Consolas" w:cs="Consolas"/>
          <w:color w:val="A31515"/>
          <w:sz w:val="16"/>
          <w:szCs w:val="19"/>
        </w:rPr>
        <w:t>Label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gramStart"/>
      <w:r w:rsidRPr="00F24644">
        <w:rPr>
          <w:rFonts w:ascii="Consolas" w:hAnsi="Consolas" w:cs="Consolas"/>
          <w:color w:val="FF0000"/>
          <w:sz w:val="16"/>
          <w:szCs w:val="19"/>
        </w:rPr>
        <w:t>x</w:t>
      </w:r>
      <w:r w:rsidRPr="00F24644">
        <w:rPr>
          <w:rFonts w:ascii="Consolas" w:hAnsi="Consolas" w:cs="Consolas"/>
          <w:color w:val="0000FF"/>
          <w:sz w:val="16"/>
          <w:szCs w:val="19"/>
        </w:rPr>
        <w:t>:</w:t>
      </w:r>
      <w:r w:rsidRPr="00F24644">
        <w:rPr>
          <w:rFonts w:ascii="Consolas" w:hAnsi="Consolas" w:cs="Consolas"/>
          <w:color w:val="FF0000"/>
          <w:sz w:val="16"/>
          <w:szCs w:val="19"/>
        </w:rPr>
        <w:t>Name</w:t>
      </w:r>
      <w:proofErr w:type="gramEnd"/>
      <w:r w:rsidRPr="00F24644">
        <w:rPr>
          <w:rFonts w:ascii="Consolas" w:hAnsi="Consolas" w:cs="Consolas"/>
          <w:color w:val="0000FF"/>
          <w:sz w:val="16"/>
          <w:szCs w:val="19"/>
        </w:rPr>
        <w:t>="prevDate"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TextColor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="Orange"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FontAttributes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="Italic"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FontSize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="15"</w:t>
      </w:r>
      <w:r w:rsidRPr="00F24644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F24644">
        <w:rPr>
          <w:rFonts w:ascii="Consolas" w:hAnsi="Consolas" w:cs="Consolas"/>
          <w:color w:val="FF0000"/>
          <w:sz w:val="16"/>
          <w:szCs w:val="19"/>
        </w:rPr>
        <w:t xml:space="preserve"> </w:t>
      </w:r>
      <w:proofErr w:type="spellStart"/>
      <w:r w:rsidRPr="00F24644">
        <w:rPr>
          <w:rFonts w:ascii="Consolas" w:hAnsi="Consolas" w:cs="Consolas"/>
          <w:color w:val="FF0000"/>
          <w:sz w:val="16"/>
          <w:szCs w:val="19"/>
        </w:rPr>
        <w:t>HorizontalOptions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="</w:t>
      </w:r>
      <w:proofErr w:type="spellStart"/>
      <w:r w:rsidRPr="00F24644">
        <w:rPr>
          <w:rFonts w:ascii="Consolas" w:hAnsi="Consolas" w:cs="Consolas"/>
          <w:color w:val="0000FF"/>
          <w:sz w:val="16"/>
          <w:szCs w:val="19"/>
        </w:rPr>
        <w:t>Center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" /&gt;</w:t>
      </w:r>
    </w:p>
    <w:p w14:paraId="7B5C7146" w14:textId="77777777" w:rsidR="00F24644" w:rsidRPr="00F24644" w:rsidRDefault="00F24644" w:rsidP="00F246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F24644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F24644">
        <w:rPr>
          <w:rFonts w:ascii="Consolas" w:hAnsi="Consolas" w:cs="Consolas"/>
          <w:color w:val="0000FF"/>
          <w:sz w:val="16"/>
          <w:szCs w:val="19"/>
        </w:rPr>
        <w:t>&lt;/</w:t>
      </w:r>
      <w:proofErr w:type="spellStart"/>
      <w:r w:rsidRPr="00F24644">
        <w:rPr>
          <w:rFonts w:ascii="Consolas" w:hAnsi="Consolas" w:cs="Consolas"/>
          <w:color w:val="A31515"/>
          <w:sz w:val="16"/>
          <w:szCs w:val="19"/>
        </w:rPr>
        <w:t>StackLayout</w:t>
      </w:r>
      <w:proofErr w:type="spellEnd"/>
      <w:r w:rsidRPr="00F24644">
        <w:rPr>
          <w:rFonts w:ascii="Consolas" w:hAnsi="Consolas" w:cs="Consolas"/>
          <w:color w:val="0000FF"/>
          <w:sz w:val="16"/>
          <w:szCs w:val="19"/>
        </w:rPr>
        <w:t>&gt;</w:t>
      </w:r>
    </w:p>
    <w:p w14:paraId="715DF62A" w14:textId="5C981D1E" w:rsidR="00F24644" w:rsidRDefault="00F24644">
      <w:pPr>
        <w:tabs>
          <w:tab w:val="left" w:pos="6018"/>
        </w:tabs>
      </w:pPr>
    </w:p>
    <w:p w14:paraId="52A1E149" w14:textId="274CA21C" w:rsidR="00D46158" w:rsidRDefault="00D46158">
      <w:pPr>
        <w:tabs>
          <w:tab w:val="left" w:pos="6018"/>
        </w:tabs>
      </w:pPr>
    </w:p>
    <w:p w14:paraId="41F3D7ED" w14:textId="42AF6B13" w:rsidR="00D46158" w:rsidRDefault="00D46158">
      <w:pPr>
        <w:tabs>
          <w:tab w:val="left" w:pos="6018"/>
        </w:tabs>
      </w:pPr>
    </w:p>
    <w:p w14:paraId="5EAB98C8" w14:textId="78112B89" w:rsidR="00D46158" w:rsidRDefault="00D46158">
      <w:pPr>
        <w:tabs>
          <w:tab w:val="left" w:pos="6018"/>
        </w:tabs>
      </w:pPr>
    </w:p>
    <w:p w14:paraId="45C022C7" w14:textId="7702F771" w:rsidR="00D46158" w:rsidRDefault="00D46158">
      <w:pPr>
        <w:tabs>
          <w:tab w:val="left" w:pos="6018"/>
        </w:tabs>
      </w:pPr>
    </w:p>
    <w:p w14:paraId="47DBB15F" w14:textId="52306526" w:rsidR="00D46158" w:rsidRDefault="00D46158">
      <w:pPr>
        <w:tabs>
          <w:tab w:val="left" w:pos="6018"/>
        </w:tabs>
      </w:pPr>
    </w:p>
    <w:p w14:paraId="25A54244" w14:textId="4FEBEDEA" w:rsidR="00D46158" w:rsidRDefault="00D46158">
      <w:pPr>
        <w:tabs>
          <w:tab w:val="left" w:pos="6018"/>
        </w:tabs>
      </w:pPr>
    </w:p>
    <w:p w14:paraId="2913013A" w14:textId="5922D207" w:rsidR="00D46158" w:rsidRDefault="00D46158">
      <w:pPr>
        <w:tabs>
          <w:tab w:val="left" w:pos="6018"/>
        </w:tabs>
      </w:pPr>
    </w:p>
    <w:p w14:paraId="27E04D15" w14:textId="62F9DFBD" w:rsidR="00D46158" w:rsidRDefault="00D46158">
      <w:pPr>
        <w:tabs>
          <w:tab w:val="left" w:pos="6018"/>
        </w:tabs>
      </w:pPr>
    </w:p>
    <w:p w14:paraId="27094FF2" w14:textId="2B4CBB2D" w:rsidR="00D46158" w:rsidRDefault="00D46158">
      <w:pPr>
        <w:tabs>
          <w:tab w:val="left" w:pos="6018"/>
        </w:tabs>
      </w:pPr>
    </w:p>
    <w:p w14:paraId="39B57308" w14:textId="010AD0E7" w:rsidR="00D46158" w:rsidRDefault="00D46158">
      <w:pPr>
        <w:tabs>
          <w:tab w:val="left" w:pos="6018"/>
        </w:tabs>
      </w:pPr>
    </w:p>
    <w:p w14:paraId="16FCDCFA" w14:textId="7DB618FE" w:rsidR="00D46158" w:rsidRDefault="00D46158">
      <w:pPr>
        <w:tabs>
          <w:tab w:val="left" w:pos="6018"/>
        </w:tabs>
      </w:pPr>
    </w:p>
    <w:p w14:paraId="4DE9BA20" w14:textId="1A964ACC" w:rsidR="00D46158" w:rsidRDefault="00D46158">
      <w:pPr>
        <w:tabs>
          <w:tab w:val="left" w:pos="6018"/>
        </w:tabs>
      </w:pPr>
    </w:p>
    <w:p w14:paraId="12C0408A" w14:textId="7478AC18" w:rsidR="00D46158" w:rsidRDefault="00D46158">
      <w:pPr>
        <w:tabs>
          <w:tab w:val="left" w:pos="6018"/>
        </w:tabs>
      </w:pPr>
    </w:p>
    <w:p w14:paraId="546F1D3D" w14:textId="45C18533" w:rsidR="00D46158" w:rsidRDefault="00D46158">
      <w:pPr>
        <w:tabs>
          <w:tab w:val="left" w:pos="6018"/>
        </w:tabs>
      </w:pPr>
    </w:p>
    <w:p w14:paraId="2C1FDFC7" w14:textId="5DD89E7F" w:rsidR="00D46158" w:rsidRDefault="00D46158">
      <w:pPr>
        <w:tabs>
          <w:tab w:val="left" w:pos="6018"/>
        </w:tabs>
      </w:pPr>
    </w:p>
    <w:p w14:paraId="0913AA41" w14:textId="42010A40" w:rsidR="00D46158" w:rsidRDefault="00D46158" w:rsidP="00D46158">
      <w:pPr>
        <w:tabs>
          <w:tab w:val="left" w:pos="6018"/>
        </w:tabs>
        <w:jc w:val="center"/>
      </w:pPr>
      <w:r>
        <w:t>2</w:t>
      </w:r>
    </w:p>
    <w:p w14:paraId="7E2C5012" w14:textId="3A5AB942" w:rsidR="00D46158" w:rsidRDefault="00D46158" w:rsidP="00D46158">
      <w:pPr>
        <w:tabs>
          <w:tab w:val="left" w:pos="6018"/>
        </w:tabs>
      </w:pPr>
      <w:r>
        <w:lastRenderedPageBreak/>
        <w:t>Code:</w:t>
      </w:r>
    </w:p>
    <w:p w14:paraId="06B8E4C0" w14:textId="26046238" w:rsidR="00D46158" w:rsidRPr="00D46158" w:rsidRDefault="00D46158" w:rsidP="00D46158">
      <w:pPr>
        <w:tabs>
          <w:tab w:val="left" w:pos="6018"/>
        </w:tabs>
      </w:pPr>
      <w:proofErr w:type="spellStart"/>
      <w:r>
        <w:t>MainPage.xaml</w:t>
      </w:r>
      <w:r>
        <w:t>.cs</w:t>
      </w:r>
      <w:proofErr w:type="spellEnd"/>
    </w:p>
    <w:p w14:paraId="31FAF88A" w14:textId="100E1143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FF"/>
          <w:sz w:val="16"/>
          <w:szCs w:val="19"/>
        </w:rPr>
        <w:t>using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System;</w:t>
      </w:r>
    </w:p>
    <w:p w14:paraId="041D9A5B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FF"/>
          <w:sz w:val="16"/>
          <w:szCs w:val="19"/>
        </w:rPr>
        <w:t>using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System.Collections.Generic</w:t>
      </w:r>
      <w:proofErr w:type="spellEnd"/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7EB74ED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FF"/>
          <w:sz w:val="16"/>
          <w:szCs w:val="19"/>
        </w:rPr>
        <w:t>using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System.Linq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5957F69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FF"/>
          <w:sz w:val="16"/>
          <w:szCs w:val="19"/>
        </w:rPr>
        <w:t>using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System.Text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1E9B646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FF"/>
          <w:sz w:val="16"/>
          <w:szCs w:val="19"/>
        </w:rPr>
        <w:t>using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System.Threading.Tasks</w:t>
      </w:r>
      <w:proofErr w:type="spellEnd"/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4A67BF0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FF"/>
          <w:sz w:val="16"/>
          <w:szCs w:val="19"/>
        </w:rPr>
        <w:t>using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Xamarin.Forms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0919245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24934C6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FF"/>
          <w:sz w:val="16"/>
          <w:szCs w:val="19"/>
        </w:rPr>
        <w:t>namespace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Numerology</w:t>
      </w:r>
    </w:p>
    <w:p w14:paraId="41E6295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>{</w:t>
      </w:r>
    </w:p>
    <w:p w14:paraId="35CCAB0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D46158">
        <w:rPr>
          <w:rFonts w:ascii="Consolas" w:hAnsi="Consolas" w:cs="Consolas"/>
          <w:color w:val="0000FF"/>
          <w:sz w:val="16"/>
          <w:szCs w:val="19"/>
        </w:rPr>
        <w:t>public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6158">
        <w:rPr>
          <w:rFonts w:ascii="Consolas" w:hAnsi="Consolas" w:cs="Consolas"/>
          <w:color w:val="0000FF"/>
          <w:sz w:val="16"/>
          <w:szCs w:val="19"/>
        </w:rPr>
        <w:t>partial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6158">
        <w:rPr>
          <w:rFonts w:ascii="Consolas" w:hAnsi="Consolas" w:cs="Consolas"/>
          <w:color w:val="0000FF"/>
          <w:sz w:val="16"/>
          <w:szCs w:val="19"/>
        </w:rPr>
        <w:t>class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D46158">
        <w:rPr>
          <w:rFonts w:ascii="Consolas" w:hAnsi="Consolas" w:cs="Consolas"/>
          <w:color w:val="2B91AF"/>
          <w:sz w:val="16"/>
          <w:szCs w:val="19"/>
        </w:rPr>
        <w:t>MainPage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: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ContentPage</w:t>
      </w:r>
      <w:proofErr w:type="spellEnd"/>
    </w:p>
    <w:p w14:paraId="07C8E1E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14:paraId="408F895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D46158">
        <w:rPr>
          <w:rFonts w:ascii="Consolas" w:hAnsi="Consolas" w:cs="Consolas"/>
          <w:color w:val="0000FF"/>
          <w:sz w:val="16"/>
          <w:szCs w:val="19"/>
        </w:rPr>
        <w:t>public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MainPage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</w:t>
      </w:r>
    </w:p>
    <w:p w14:paraId="5D95162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3B7F31C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InitializeComponent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19A4885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580E3EA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358755FB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D46158">
        <w:rPr>
          <w:rFonts w:ascii="Consolas" w:hAnsi="Consolas" w:cs="Consolas"/>
          <w:color w:val="0000FF"/>
          <w:sz w:val="16"/>
          <w:szCs w:val="19"/>
        </w:rPr>
        <w:t>private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6158">
        <w:rPr>
          <w:rFonts w:ascii="Consolas" w:hAnsi="Consolas" w:cs="Consolas"/>
          <w:color w:val="0000FF"/>
          <w:sz w:val="16"/>
          <w:szCs w:val="19"/>
        </w:rPr>
        <w:t>async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6158">
        <w:rPr>
          <w:rFonts w:ascii="Consolas" w:hAnsi="Consolas" w:cs="Consolas"/>
          <w:color w:val="0000FF"/>
          <w:sz w:val="16"/>
          <w:szCs w:val="19"/>
        </w:rPr>
        <w:t>void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AnswerPage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</w:t>
      </w:r>
    </w:p>
    <w:p w14:paraId="23FA3D9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5218FD8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await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Navigation.PushAsync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r w:rsidRPr="00D46158">
        <w:rPr>
          <w:rFonts w:ascii="Consolas" w:hAnsi="Consolas" w:cs="Consolas"/>
          <w:color w:val="0000FF"/>
          <w:sz w:val="16"/>
          <w:szCs w:val="19"/>
        </w:rPr>
        <w:t>new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AnswerPage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numerologyCalc.Text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));</w:t>
      </w:r>
    </w:p>
    <w:p w14:paraId="23C2142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678D0C2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29179C5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//validate Day Entry</w:t>
      </w:r>
    </w:p>
    <w:p w14:paraId="09D5989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D46158">
        <w:rPr>
          <w:rFonts w:ascii="Consolas" w:hAnsi="Consolas" w:cs="Consolas"/>
          <w:color w:val="0000FF"/>
          <w:sz w:val="16"/>
          <w:szCs w:val="19"/>
        </w:rPr>
        <w:t>private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6158">
        <w:rPr>
          <w:rFonts w:ascii="Consolas" w:hAnsi="Consolas" w:cs="Consolas"/>
          <w:color w:val="0000FF"/>
          <w:sz w:val="16"/>
          <w:szCs w:val="19"/>
        </w:rPr>
        <w:t>void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DayValid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46158">
        <w:rPr>
          <w:rFonts w:ascii="Consolas" w:hAnsi="Consolas" w:cs="Consolas"/>
          <w:color w:val="0000FF"/>
          <w:sz w:val="16"/>
          <w:szCs w:val="19"/>
        </w:rPr>
        <w:t>object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sender,EventArgs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text)</w:t>
      </w:r>
    </w:p>
    <w:p w14:paraId="624B8A4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{ </w:t>
      </w:r>
    </w:p>
    <w:p w14:paraId="0705CE0C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//eliminates backspace crash on computer operation</w:t>
      </w:r>
    </w:p>
    <w:p w14:paraId="04BE519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(!</w:t>
      </w:r>
      <w:proofErr w:type="spellStart"/>
      <w:r w:rsidRPr="00D46158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.IsNullOrWhiteSpace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entryDay.Text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))</w:t>
      </w:r>
    </w:p>
    <w:p w14:paraId="144BEBC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3FA15C2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int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day = 0;</w:t>
      </w:r>
    </w:p>
    <w:p w14:paraId="2C583D3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day = Convert.ToInt16(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entryDay.Text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5031886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(day &lt; 01 || day &gt; 31)</w:t>
      </w:r>
    </w:p>
    <w:p w14:paraId="1749AE7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{</w:t>
      </w:r>
    </w:p>
    <w:p w14:paraId="00B6815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DisplayAlert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A31515"/>
          <w:sz w:val="16"/>
          <w:szCs w:val="19"/>
        </w:rPr>
        <w:t>"Day"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"Invalid Entry\n  Enter between 1 - 31"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"Retry"</w:t>
      </w:r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748CC15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D46158">
        <w:rPr>
          <w:rFonts w:ascii="Consolas" w:hAnsi="Consolas" w:cs="Consolas"/>
          <w:color w:val="008000"/>
          <w:sz w:val="16"/>
          <w:szCs w:val="19"/>
        </w:rPr>
        <w:t>innerIf</w:t>
      </w:r>
      <w:proofErr w:type="spellEnd"/>
    </w:p>
    <w:p w14:paraId="56E2258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//if</w:t>
      </w:r>
    </w:p>
    <w:p w14:paraId="3CC6D29C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328A7C5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05D1155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//validate Month Entry</w:t>
      </w:r>
    </w:p>
    <w:p w14:paraId="412D38A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D46158">
        <w:rPr>
          <w:rFonts w:ascii="Consolas" w:hAnsi="Consolas" w:cs="Consolas"/>
          <w:color w:val="0000FF"/>
          <w:sz w:val="16"/>
          <w:szCs w:val="19"/>
        </w:rPr>
        <w:t>private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6158">
        <w:rPr>
          <w:rFonts w:ascii="Consolas" w:hAnsi="Consolas" w:cs="Consolas"/>
          <w:color w:val="0000FF"/>
          <w:sz w:val="16"/>
          <w:szCs w:val="19"/>
        </w:rPr>
        <w:t>void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MonthValid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FF"/>
          <w:sz w:val="16"/>
          <w:szCs w:val="19"/>
        </w:rPr>
        <w:t>object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TextChangedEventArgs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text)</w:t>
      </w:r>
    </w:p>
    <w:p w14:paraId="7EE3040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661F7F6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int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= 0;</w:t>
      </w:r>
    </w:p>
    <w:p w14:paraId="616859A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</w:t>
      </w:r>
    </w:p>
    <w:p w14:paraId="7B4357F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(!</w:t>
      </w:r>
      <w:proofErr w:type="spellStart"/>
      <w:r w:rsidRPr="00D46158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.IsNullOrWhiteSpace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entryMonth.Text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))</w:t>
      </w:r>
    </w:p>
    <w:p w14:paraId="6191AC5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2C8C6B5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int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month = 0;</w:t>
      </w:r>
    </w:p>
    <w:p w14:paraId="21FE4F6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month = Convert.ToInt16(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entryMonth.Text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343A079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3142743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(month &lt; 01 || month &gt; 12)</w:t>
      </w:r>
    </w:p>
    <w:p w14:paraId="5D71309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{</w:t>
      </w:r>
    </w:p>
    <w:p w14:paraId="5A618C5C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DisplayAlert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A31515"/>
          <w:sz w:val="16"/>
          <w:szCs w:val="19"/>
        </w:rPr>
        <w:t>"Month"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"Invalid Entry\n Enter between 1 - 12"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"Retry"</w:t>
      </w:r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6B52832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D46158">
        <w:rPr>
          <w:rFonts w:ascii="Consolas" w:hAnsi="Consolas" w:cs="Consolas"/>
          <w:color w:val="008000"/>
          <w:sz w:val="16"/>
          <w:szCs w:val="19"/>
        </w:rPr>
        <w:t>innerIf</w:t>
      </w:r>
      <w:proofErr w:type="spellEnd"/>
    </w:p>
    <w:p w14:paraId="577E784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29D971F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//further validation of Day/Month compatible</w:t>
      </w:r>
    </w:p>
    <w:p w14:paraId="15F51A3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= Convert.ToInt16(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entryDay.Text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76FABC5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switch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(month)</w:t>
      </w:r>
    </w:p>
    <w:p w14:paraId="0C19319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{</w:t>
      </w:r>
    </w:p>
    <w:p w14:paraId="3D8F9C8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case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2:</w:t>
      </w:r>
    </w:p>
    <w:p w14:paraId="4975F0B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&gt; 29)</w:t>
      </w:r>
      <w:r w:rsidRPr="00D46158">
        <w:rPr>
          <w:rFonts w:ascii="Consolas" w:hAnsi="Consolas" w:cs="Consolas"/>
          <w:color w:val="008000"/>
          <w:sz w:val="16"/>
          <w:szCs w:val="19"/>
        </w:rPr>
        <w:t>//for leap year if necessary</w:t>
      </w:r>
    </w:p>
    <w:p w14:paraId="4CA0835B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{</w:t>
      </w:r>
    </w:p>
    <w:p w14:paraId="44DC22F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DisplayAlert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A31515"/>
          <w:sz w:val="16"/>
          <w:szCs w:val="19"/>
        </w:rPr>
        <w:t>"Incorrect"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"Please enter correct date with month\n"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14:paraId="4C35F63B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    </w:t>
      </w:r>
      <w:proofErr w:type="gramStart"/>
      <w:r w:rsidRPr="00D46158">
        <w:rPr>
          <w:rFonts w:ascii="Consolas" w:hAnsi="Consolas" w:cs="Consolas"/>
          <w:color w:val="A31515"/>
          <w:sz w:val="16"/>
          <w:szCs w:val="19"/>
        </w:rPr>
        <w:t>"  "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D46158">
        <w:rPr>
          <w:rFonts w:ascii="Consolas" w:hAnsi="Consolas" w:cs="Consolas"/>
          <w:color w:val="A31515"/>
          <w:sz w:val="16"/>
          <w:szCs w:val="19"/>
        </w:rPr>
        <w:t>" of February\n does not exist"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"Retry"</w:t>
      </w:r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4D341E7C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InitializeComponent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638247D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}</w:t>
      </w:r>
    </w:p>
    <w:p w14:paraId="180B30A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break</w:t>
      </w:r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0055D12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case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4:</w:t>
      </w:r>
    </w:p>
    <w:p w14:paraId="7744B8C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&gt; 30)</w:t>
      </w:r>
    </w:p>
    <w:p w14:paraId="22708ED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{</w:t>
      </w:r>
    </w:p>
    <w:p w14:paraId="5323D3E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DisplayAlert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A31515"/>
          <w:sz w:val="16"/>
          <w:szCs w:val="19"/>
        </w:rPr>
        <w:t>"Incorrect"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"Please enter correct date with month\n"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14:paraId="2084EE9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    </w:t>
      </w:r>
      <w:proofErr w:type="gramStart"/>
      <w:r w:rsidRPr="00D46158">
        <w:rPr>
          <w:rFonts w:ascii="Consolas" w:hAnsi="Consolas" w:cs="Consolas"/>
          <w:color w:val="A31515"/>
          <w:sz w:val="16"/>
          <w:szCs w:val="19"/>
        </w:rPr>
        <w:t>"  "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D46158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D46158">
        <w:rPr>
          <w:rFonts w:ascii="Consolas" w:hAnsi="Consolas" w:cs="Consolas"/>
          <w:color w:val="A31515"/>
          <w:sz w:val="16"/>
          <w:szCs w:val="19"/>
        </w:rPr>
        <w:t>st</w:t>
      </w:r>
      <w:proofErr w:type="spellEnd"/>
      <w:r w:rsidRPr="00D46158">
        <w:rPr>
          <w:rFonts w:ascii="Consolas" w:hAnsi="Consolas" w:cs="Consolas"/>
          <w:color w:val="A31515"/>
          <w:sz w:val="16"/>
          <w:szCs w:val="19"/>
        </w:rPr>
        <w:t xml:space="preserve"> of April\n does not exist"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"Retry"</w:t>
      </w:r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26C17D4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InitializeComponent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67F0F57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//if</w:t>
      </w:r>
    </w:p>
    <w:p w14:paraId="2206F30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break</w:t>
      </w:r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7FA586D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case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6:</w:t>
      </w:r>
    </w:p>
    <w:p w14:paraId="0C31D9C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&gt; 30)</w:t>
      </w:r>
    </w:p>
    <w:p w14:paraId="6F7C05F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{</w:t>
      </w:r>
    </w:p>
    <w:p w14:paraId="03FD1BA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DisplayAlert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A31515"/>
          <w:sz w:val="16"/>
          <w:szCs w:val="19"/>
        </w:rPr>
        <w:t>"Incorrect"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"Please enter correct date with month\n"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14:paraId="201A067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    </w:t>
      </w:r>
      <w:proofErr w:type="gramStart"/>
      <w:r w:rsidRPr="00D46158">
        <w:rPr>
          <w:rFonts w:ascii="Consolas" w:hAnsi="Consolas" w:cs="Consolas"/>
          <w:color w:val="A31515"/>
          <w:sz w:val="16"/>
          <w:szCs w:val="19"/>
        </w:rPr>
        <w:t>"  "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D46158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D46158">
        <w:rPr>
          <w:rFonts w:ascii="Consolas" w:hAnsi="Consolas" w:cs="Consolas"/>
          <w:color w:val="A31515"/>
          <w:sz w:val="16"/>
          <w:szCs w:val="19"/>
        </w:rPr>
        <w:t>st</w:t>
      </w:r>
      <w:proofErr w:type="spellEnd"/>
      <w:r w:rsidRPr="00D46158">
        <w:rPr>
          <w:rFonts w:ascii="Consolas" w:hAnsi="Consolas" w:cs="Consolas"/>
          <w:color w:val="A31515"/>
          <w:sz w:val="16"/>
          <w:szCs w:val="19"/>
        </w:rPr>
        <w:t xml:space="preserve"> of June\n does not exist"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"Retry"</w:t>
      </w:r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217703A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InitializeComponent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6DD42A9B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//if</w:t>
      </w:r>
    </w:p>
    <w:p w14:paraId="7F736FB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break</w:t>
      </w:r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6EE49F61" w14:textId="092A8E7C" w:rsidR="00D46158" w:rsidRDefault="00D46158" w:rsidP="00D46158">
      <w:pPr>
        <w:tabs>
          <w:tab w:val="left" w:pos="2850"/>
        </w:tabs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6"/>
          <w:szCs w:val="19"/>
        </w:rPr>
        <w:tab/>
      </w:r>
    </w:p>
    <w:p w14:paraId="06135FE8" w14:textId="77777777" w:rsid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78F7E6D4" w14:textId="40A8DBAD" w:rsidR="00D46158" w:rsidRDefault="00D46158" w:rsidP="00D46158">
      <w:pPr>
        <w:suppressAutoHyphens w:val="0"/>
        <w:autoSpaceDE w:val="0"/>
        <w:adjustRightInd w:val="0"/>
        <w:spacing w:after="0" w:line="240" w:lineRule="auto"/>
        <w:jc w:val="center"/>
        <w:textAlignment w:val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3</w:t>
      </w:r>
    </w:p>
    <w:p w14:paraId="0A90F561" w14:textId="3825473C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 </w:t>
      </w:r>
      <w:r w:rsidRPr="00D46158">
        <w:rPr>
          <w:rFonts w:ascii="Consolas" w:hAnsi="Consolas" w:cs="Consolas"/>
          <w:color w:val="0000FF"/>
          <w:sz w:val="16"/>
          <w:szCs w:val="19"/>
        </w:rPr>
        <w:t>case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9:</w:t>
      </w:r>
    </w:p>
    <w:p w14:paraId="76224B7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&gt; 30)</w:t>
      </w:r>
    </w:p>
    <w:p w14:paraId="1CB74F5C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{</w:t>
      </w:r>
    </w:p>
    <w:p w14:paraId="3F6C389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DisplayAlert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A31515"/>
          <w:sz w:val="16"/>
          <w:szCs w:val="19"/>
        </w:rPr>
        <w:t>"Incorrect"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"Please enter correct date with month\n"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14:paraId="35C3CD3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    </w:t>
      </w:r>
      <w:proofErr w:type="gramStart"/>
      <w:r w:rsidRPr="00D46158">
        <w:rPr>
          <w:rFonts w:ascii="Consolas" w:hAnsi="Consolas" w:cs="Consolas"/>
          <w:color w:val="A31515"/>
          <w:sz w:val="16"/>
          <w:szCs w:val="19"/>
        </w:rPr>
        <w:t>"  "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D46158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D46158">
        <w:rPr>
          <w:rFonts w:ascii="Consolas" w:hAnsi="Consolas" w:cs="Consolas"/>
          <w:color w:val="A31515"/>
          <w:sz w:val="16"/>
          <w:szCs w:val="19"/>
        </w:rPr>
        <w:t>st</w:t>
      </w:r>
      <w:proofErr w:type="spellEnd"/>
      <w:r w:rsidRPr="00D46158">
        <w:rPr>
          <w:rFonts w:ascii="Consolas" w:hAnsi="Consolas" w:cs="Consolas"/>
          <w:color w:val="A31515"/>
          <w:sz w:val="16"/>
          <w:szCs w:val="19"/>
        </w:rPr>
        <w:t xml:space="preserve"> of September\n does not exist"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"Retry"</w:t>
      </w:r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33A4F1C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InitializeComponent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59DC329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//if</w:t>
      </w:r>
    </w:p>
    <w:p w14:paraId="6F8E8A4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break</w:t>
      </w:r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4A5B861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case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11:</w:t>
      </w:r>
    </w:p>
    <w:p w14:paraId="3433A7C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&gt; 30)</w:t>
      </w:r>
    </w:p>
    <w:p w14:paraId="3CB8301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{</w:t>
      </w:r>
    </w:p>
    <w:p w14:paraId="0119E86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DisplayAlert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A31515"/>
          <w:sz w:val="16"/>
          <w:szCs w:val="19"/>
        </w:rPr>
        <w:t>"Incorrect"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"Please enter correct date with month\n"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14:paraId="59F58F8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    </w:t>
      </w:r>
      <w:proofErr w:type="gramStart"/>
      <w:r w:rsidRPr="00D46158">
        <w:rPr>
          <w:rFonts w:ascii="Consolas" w:hAnsi="Consolas" w:cs="Consolas"/>
          <w:color w:val="A31515"/>
          <w:sz w:val="16"/>
          <w:szCs w:val="19"/>
        </w:rPr>
        <w:t>"  "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dayCheck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D46158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D46158">
        <w:rPr>
          <w:rFonts w:ascii="Consolas" w:hAnsi="Consolas" w:cs="Consolas"/>
          <w:color w:val="A31515"/>
          <w:sz w:val="16"/>
          <w:szCs w:val="19"/>
        </w:rPr>
        <w:t>st</w:t>
      </w:r>
      <w:proofErr w:type="spellEnd"/>
      <w:r w:rsidRPr="00D46158">
        <w:rPr>
          <w:rFonts w:ascii="Consolas" w:hAnsi="Consolas" w:cs="Consolas"/>
          <w:color w:val="A31515"/>
          <w:sz w:val="16"/>
          <w:szCs w:val="19"/>
        </w:rPr>
        <w:t xml:space="preserve"> of </w:t>
      </w:r>
      <w:proofErr w:type="spellStart"/>
      <w:r w:rsidRPr="00D46158">
        <w:rPr>
          <w:rFonts w:ascii="Consolas" w:hAnsi="Consolas" w:cs="Consolas"/>
          <w:color w:val="A31515"/>
          <w:sz w:val="16"/>
          <w:szCs w:val="19"/>
        </w:rPr>
        <w:t>Novemebr</w:t>
      </w:r>
      <w:proofErr w:type="spellEnd"/>
      <w:r w:rsidRPr="00D46158">
        <w:rPr>
          <w:rFonts w:ascii="Consolas" w:hAnsi="Consolas" w:cs="Consolas"/>
          <w:color w:val="A31515"/>
          <w:sz w:val="16"/>
          <w:szCs w:val="19"/>
        </w:rPr>
        <w:t>\n does not exist"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"Retry"</w:t>
      </w:r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3C9045A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InitializeComponent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05CBDBA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//if</w:t>
      </w:r>
    </w:p>
    <w:p w14:paraId="78B7397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break</w:t>
      </w:r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2823635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//switch</w:t>
      </w:r>
    </w:p>
    <w:p w14:paraId="70A7D35B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D46158">
        <w:rPr>
          <w:rFonts w:ascii="Consolas" w:hAnsi="Consolas" w:cs="Consolas"/>
          <w:color w:val="008000"/>
          <w:sz w:val="16"/>
          <w:szCs w:val="19"/>
        </w:rPr>
        <w:t>largeIf</w:t>
      </w:r>
      <w:proofErr w:type="spellEnd"/>
    </w:p>
    <w:p w14:paraId="71642B7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2AE4532B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1457517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</w:t>
      </w:r>
      <w:proofErr w:type="gramStart"/>
      <w:r w:rsidRPr="00D46158">
        <w:rPr>
          <w:rFonts w:ascii="Consolas" w:hAnsi="Consolas" w:cs="Consolas"/>
          <w:color w:val="008000"/>
          <w:sz w:val="16"/>
          <w:szCs w:val="19"/>
        </w:rPr>
        <w:t>validate  Year</w:t>
      </w:r>
      <w:proofErr w:type="gramEnd"/>
      <w:r w:rsidRPr="00D46158">
        <w:rPr>
          <w:rFonts w:ascii="Consolas" w:hAnsi="Consolas" w:cs="Consolas"/>
          <w:color w:val="008000"/>
          <w:sz w:val="16"/>
          <w:szCs w:val="19"/>
        </w:rPr>
        <w:t xml:space="preserve"> Entry</w:t>
      </w:r>
    </w:p>
    <w:p w14:paraId="74DE237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D46158">
        <w:rPr>
          <w:rFonts w:ascii="Consolas" w:hAnsi="Consolas" w:cs="Consolas"/>
          <w:color w:val="0000FF"/>
          <w:sz w:val="16"/>
          <w:szCs w:val="19"/>
        </w:rPr>
        <w:t>private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6158">
        <w:rPr>
          <w:rFonts w:ascii="Consolas" w:hAnsi="Consolas" w:cs="Consolas"/>
          <w:color w:val="0000FF"/>
          <w:sz w:val="16"/>
          <w:szCs w:val="19"/>
        </w:rPr>
        <w:t>void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YearValid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</w:t>
      </w:r>
    </w:p>
    <w:p w14:paraId="090289A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4166CEC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(!</w:t>
      </w:r>
      <w:proofErr w:type="spellStart"/>
      <w:r w:rsidRPr="00D46158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.IsNullOrWhiteSpace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entryYear.Text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))</w:t>
      </w:r>
    </w:p>
    <w:p w14:paraId="2016F08C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{ </w:t>
      </w:r>
    </w:p>
    <w:p w14:paraId="2B16FF4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int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year = 0;</w:t>
      </w:r>
    </w:p>
    <w:p w14:paraId="2C4D220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year = Convert.ToInt16(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entryYear.Text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261E9C4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(year &lt; 0|| year &gt; 2020)</w:t>
      </w:r>
    </w:p>
    <w:p w14:paraId="7F5E9C7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{</w:t>
      </w:r>
    </w:p>
    <w:p w14:paraId="6BA6974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DisplayAlert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A31515"/>
          <w:sz w:val="16"/>
          <w:szCs w:val="19"/>
        </w:rPr>
        <w:t>"Year"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"Invalid Entry\n  Enter between 1 - 2020"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"Retry"</w:t>
      </w:r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7105F18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D46158">
        <w:rPr>
          <w:rFonts w:ascii="Consolas" w:hAnsi="Consolas" w:cs="Consolas"/>
          <w:color w:val="008000"/>
          <w:sz w:val="16"/>
          <w:szCs w:val="19"/>
        </w:rPr>
        <w:t>innerIf</w:t>
      </w:r>
      <w:proofErr w:type="spellEnd"/>
    </w:p>
    <w:p w14:paraId="0C0FC28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//if</w:t>
      </w:r>
    </w:p>
    <w:p w14:paraId="53A7747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5A2BB98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5A78F74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//Main Calculation</w:t>
      </w:r>
    </w:p>
    <w:p w14:paraId="6DB4834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D46158">
        <w:rPr>
          <w:rFonts w:ascii="Consolas" w:hAnsi="Consolas" w:cs="Consolas"/>
          <w:color w:val="0000FF"/>
          <w:sz w:val="16"/>
          <w:szCs w:val="19"/>
        </w:rPr>
        <w:t>private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6158">
        <w:rPr>
          <w:rFonts w:ascii="Consolas" w:hAnsi="Consolas" w:cs="Consolas"/>
          <w:color w:val="0000FF"/>
          <w:sz w:val="16"/>
          <w:szCs w:val="19"/>
        </w:rPr>
        <w:t>void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Date_Of_</w:t>
      </w:r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Birth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FF"/>
          <w:sz w:val="16"/>
          <w:szCs w:val="19"/>
        </w:rPr>
        <w:t>object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sender,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EventArgs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args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</w:t>
      </w:r>
    </w:p>
    <w:p w14:paraId="411D95C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2708FDA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 declaration of variables</w:t>
      </w:r>
    </w:p>
    <w:p w14:paraId="1EF7557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int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day = 0, day2 = 0, month = 0, month2 = 0;</w:t>
      </w:r>
    </w:p>
    <w:p w14:paraId="1195BA3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int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centuryYear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= 0, centuryYear2 = 0,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decadeYear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= 0, decadeYear2 = 0;</w:t>
      </w:r>
    </w:p>
    <w:p w14:paraId="3816054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int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numerology = 0, breakdown=0, breakdown2=0;</w:t>
      </w:r>
    </w:p>
    <w:p w14:paraId="3FD6710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20BBF94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proofErr w:type="gramStart"/>
      <w:r w:rsidRPr="00D46158">
        <w:rPr>
          <w:rFonts w:ascii="Consolas" w:hAnsi="Consolas" w:cs="Consolas"/>
          <w:color w:val="0000FF"/>
          <w:sz w:val="16"/>
          <w:szCs w:val="19"/>
        </w:rPr>
        <w:t>string</w:t>
      </w:r>
      <w:r w:rsidRPr="00D46158">
        <w:rPr>
          <w:rFonts w:ascii="Consolas" w:hAnsi="Consolas" w:cs="Consolas"/>
          <w:color w:val="000000"/>
          <w:sz w:val="16"/>
          <w:szCs w:val="19"/>
        </w:rPr>
        <w:t>.IsNullOrWhiteSpace</w:t>
      </w:r>
      <w:proofErr w:type="spellEnd"/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entryDay.Text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) || </w:t>
      </w:r>
      <w:proofErr w:type="spellStart"/>
      <w:r w:rsidRPr="00D46158">
        <w:rPr>
          <w:rFonts w:ascii="Consolas" w:hAnsi="Consolas" w:cs="Consolas"/>
          <w:color w:val="0000FF"/>
          <w:sz w:val="16"/>
          <w:szCs w:val="19"/>
        </w:rPr>
        <w:t>string</w:t>
      </w:r>
      <w:r w:rsidRPr="00D46158">
        <w:rPr>
          <w:rFonts w:ascii="Consolas" w:hAnsi="Consolas" w:cs="Consolas"/>
          <w:color w:val="000000"/>
          <w:sz w:val="16"/>
          <w:szCs w:val="19"/>
        </w:rPr>
        <w:t>.IsNullOrWhiteSpace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entryMonth.Text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) || </w:t>
      </w:r>
      <w:proofErr w:type="spellStart"/>
      <w:r w:rsidRPr="00D46158">
        <w:rPr>
          <w:rFonts w:ascii="Consolas" w:hAnsi="Consolas" w:cs="Consolas"/>
          <w:color w:val="0000FF"/>
          <w:sz w:val="16"/>
          <w:szCs w:val="19"/>
        </w:rPr>
        <w:t>string</w:t>
      </w:r>
      <w:r w:rsidRPr="00D46158">
        <w:rPr>
          <w:rFonts w:ascii="Consolas" w:hAnsi="Consolas" w:cs="Consolas"/>
          <w:color w:val="000000"/>
          <w:sz w:val="16"/>
          <w:szCs w:val="19"/>
        </w:rPr>
        <w:t>.IsNullOrWhiteSpace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entryYear.Text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))</w:t>
      </w:r>
    </w:p>
    <w:p w14:paraId="6656244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11BAA6B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DisplayAlert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A31515"/>
          <w:sz w:val="16"/>
          <w:szCs w:val="19"/>
        </w:rPr>
        <w:t>"No Entry"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"Please enter all values"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6158">
        <w:rPr>
          <w:rFonts w:ascii="Consolas" w:hAnsi="Consolas" w:cs="Consolas"/>
          <w:color w:val="A31515"/>
          <w:sz w:val="16"/>
          <w:szCs w:val="19"/>
        </w:rPr>
        <w:t>"Retry"</w:t>
      </w:r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4099812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InitializeComponent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5BFDBA5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14:paraId="2FE2ACB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else</w:t>
      </w:r>
    </w:p>
    <w:p w14:paraId="2609C8A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14:paraId="606330B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8000"/>
          <w:sz w:val="16"/>
          <w:szCs w:val="19"/>
        </w:rPr>
        <w:t xml:space="preserve">//conversion of String to </w:t>
      </w:r>
      <w:proofErr w:type="spellStart"/>
      <w:r w:rsidRPr="00D46158">
        <w:rPr>
          <w:rFonts w:ascii="Consolas" w:hAnsi="Consolas" w:cs="Consolas"/>
          <w:color w:val="008000"/>
          <w:sz w:val="16"/>
          <w:szCs w:val="19"/>
        </w:rPr>
        <w:t>interger</w:t>
      </w:r>
      <w:proofErr w:type="spellEnd"/>
    </w:p>
    <w:p w14:paraId="584FCC7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day = Convert.ToInt16(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entryDay.Text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0863ED1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7C8B487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day2 = day % 10;</w:t>
      </w:r>
    </w:p>
    <w:p w14:paraId="0669125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day = (day - day2) / 10;</w:t>
      </w:r>
    </w:p>
    <w:p w14:paraId="07F27F1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day += day2;</w:t>
      </w:r>
    </w:p>
    <w:p w14:paraId="7D0227C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switch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(day)</w:t>
      </w:r>
    </w:p>
    <w:p w14:paraId="56BD3E1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{</w:t>
      </w:r>
    </w:p>
    <w:p w14:paraId="3503936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case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10:</w:t>
      </w:r>
    </w:p>
    <w:p w14:paraId="653AC63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day = 1;</w:t>
      </w:r>
    </w:p>
    <w:p w14:paraId="1AD2DFC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break</w:t>
      </w:r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26DEDCA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case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11:</w:t>
      </w:r>
    </w:p>
    <w:p w14:paraId="4EC4084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day = 2;</w:t>
      </w:r>
    </w:p>
    <w:p w14:paraId="517F41B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break</w:t>
      </w:r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1A082DB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</w:p>
    <w:p w14:paraId="46CDCBF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//assign to numerology</w:t>
      </w:r>
    </w:p>
    <w:p w14:paraId="6015EB4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numerology += day;</w:t>
      </w:r>
    </w:p>
    <w:p w14:paraId="43F050B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75549C32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//calculate month</w:t>
      </w:r>
    </w:p>
    <w:p w14:paraId="49F91AB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month = Convert.ToInt16(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entryMonth.Text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748264F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month2 = month % 10;</w:t>
      </w:r>
    </w:p>
    <w:p w14:paraId="4969834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(month &gt; 9)</w:t>
      </w:r>
    </w:p>
    <w:p w14:paraId="6FDDD8F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{</w:t>
      </w:r>
    </w:p>
    <w:p w14:paraId="2CDA437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month = 1;</w:t>
      </w:r>
    </w:p>
    <w:p w14:paraId="4C5B194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</w:p>
    <w:p w14:paraId="652C55BD" w14:textId="6C8F890E" w:rsidR="00F21FF6" w:rsidRDefault="00F21FF6" w:rsidP="00F21FF6">
      <w:pPr>
        <w:suppressAutoHyphens w:val="0"/>
        <w:autoSpaceDE w:val="0"/>
        <w:adjustRightInd w:val="0"/>
        <w:spacing w:after="0" w:line="240" w:lineRule="auto"/>
        <w:jc w:val="center"/>
        <w:textAlignment w:val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4</w:t>
      </w:r>
    </w:p>
    <w:p w14:paraId="4B7D967A" w14:textId="587D9790" w:rsidR="00F21FF6" w:rsidRDefault="00F21FF6" w:rsidP="00F21FF6">
      <w:pPr>
        <w:suppressAutoHyphens w:val="0"/>
        <w:autoSpaceDE w:val="0"/>
        <w:adjustRightInd w:val="0"/>
        <w:spacing w:after="0" w:line="240" w:lineRule="auto"/>
        <w:jc w:val="center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5DE4911A" w14:textId="7D034856" w:rsidR="00D46158" w:rsidRPr="00D46158" w:rsidRDefault="00F21FF6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="00D46158"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D46158" w:rsidRPr="00D46158">
        <w:rPr>
          <w:rFonts w:ascii="Consolas" w:hAnsi="Consolas" w:cs="Consolas"/>
          <w:color w:val="0000FF"/>
          <w:sz w:val="16"/>
          <w:szCs w:val="19"/>
        </w:rPr>
        <w:t>else</w:t>
      </w:r>
    </w:p>
    <w:p w14:paraId="249F7F0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{</w:t>
      </w:r>
    </w:p>
    <w:p w14:paraId="15D89DD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month = 0;</w:t>
      </w:r>
    </w:p>
    <w:p w14:paraId="322CDFDB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</w:p>
    <w:p w14:paraId="7E94B3B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month += month2;</w:t>
      </w:r>
    </w:p>
    <w:p w14:paraId="29BF678C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2EF42746" w14:textId="444682BA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ab/>
        <w:t xml:space="preserve">       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6158">
        <w:rPr>
          <w:rFonts w:ascii="Consolas" w:hAnsi="Consolas" w:cs="Consolas"/>
          <w:color w:val="008000"/>
          <w:sz w:val="16"/>
          <w:szCs w:val="19"/>
        </w:rPr>
        <w:t>//assign to numerology</w:t>
      </w:r>
    </w:p>
    <w:p w14:paraId="679371DB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numerology += month;</w:t>
      </w:r>
    </w:p>
    <w:p w14:paraId="1E83DF1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44112FF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centuryYear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= Convert.ToInt16(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entryYear.Text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626B128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//breaking down to individual digits</w:t>
      </w:r>
    </w:p>
    <w:p w14:paraId="40B32E3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centuryYear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-=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decadeYear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centuryYear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% 100;</w:t>
      </w:r>
    </w:p>
    <w:p w14:paraId="3500FE6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centuryYear2 = ((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centuryYear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/ 100) % 10);</w:t>
      </w:r>
    </w:p>
    <w:p w14:paraId="022B6F2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centuryYear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/= 1000;</w:t>
      </w:r>
    </w:p>
    <w:p w14:paraId="575439E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decadeYear2 =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decadeYear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% 10;</w:t>
      </w:r>
    </w:p>
    <w:p w14:paraId="553E541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decadeYear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= (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decadeYear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- decadeYear2) / 10;</w:t>
      </w:r>
    </w:p>
    <w:p w14:paraId="532D134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03488C18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numerology +=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centuryYear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centuryYear2 +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decadeYear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+ decadeYear2;</w:t>
      </w:r>
    </w:p>
    <w:p w14:paraId="1133224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71B6C20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(numerology &gt; 9 &amp;</w:t>
      </w:r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&amp; !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(numerology == 11) &amp;&amp; !(numerology == 22) &amp;&amp; !(numerology == 33))</w:t>
      </w:r>
    </w:p>
    <w:p w14:paraId="0B3F6FC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{</w:t>
      </w:r>
    </w:p>
    <w:p w14:paraId="1BAFCCEF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breakdown2 = numerology % 10;</w:t>
      </w:r>
    </w:p>
    <w:p w14:paraId="4255A3AC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breakdown = numerology / 10;</w:t>
      </w:r>
    </w:p>
    <w:p w14:paraId="6A74D5D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numerology = breakdown + breakdown2;</w:t>
      </w:r>
    </w:p>
    <w:p w14:paraId="1F3BDF6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(numerology == 10)</w:t>
      </w:r>
    </w:p>
    <w:p w14:paraId="56F69E3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{</w:t>
      </w:r>
    </w:p>
    <w:p w14:paraId="4E21042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numerology = 1;</w:t>
      </w:r>
    </w:p>
    <w:p w14:paraId="63A9AB1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D46158">
        <w:rPr>
          <w:rFonts w:ascii="Consolas" w:hAnsi="Consolas" w:cs="Consolas"/>
          <w:color w:val="008000"/>
          <w:sz w:val="16"/>
          <w:szCs w:val="19"/>
        </w:rPr>
        <w:t>innerIf</w:t>
      </w:r>
      <w:proofErr w:type="spellEnd"/>
    </w:p>
    <w:p w14:paraId="7F1506B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D46158">
        <w:rPr>
          <w:rFonts w:ascii="Consolas" w:hAnsi="Consolas" w:cs="Consolas"/>
          <w:color w:val="0000FF"/>
          <w:sz w:val="16"/>
          <w:szCs w:val="19"/>
        </w:rPr>
        <w:t>if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(numerology &gt;= 12)</w:t>
      </w:r>
    </w:p>
    <w:p w14:paraId="64AF7C43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{</w:t>
      </w:r>
    </w:p>
    <w:p w14:paraId="3B3EF1D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breakdown2 = numerology % 10;</w:t>
      </w:r>
    </w:p>
    <w:p w14:paraId="78D0238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breakdown = numerology / 10;</w:t>
      </w:r>
    </w:p>
    <w:p w14:paraId="63F03095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    numerology = breakdown + breakdown2;</w:t>
      </w:r>
    </w:p>
    <w:p w14:paraId="1084C10A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D46158">
        <w:rPr>
          <w:rFonts w:ascii="Consolas" w:hAnsi="Consolas" w:cs="Consolas"/>
          <w:color w:val="008000"/>
          <w:sz w:val="16"/>
          <w:szCs w:val="19"/>
        </w:rPr>
        <w:t>innerIf</w:t>
      </w:r>
      <w:proofErr w:type="spellEnd"/>
    </w:p>
    <w:p w14:paraId="4FEE483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//if</w:t>
      </w:r>
    </w:p>
    <w:p w14:paraId="0356416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1F18B05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//return String format</w:t>
      </w:r>
    </w:p>
    <w:p w14:paraId="1131C6DC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numerologyCalc.Text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D46158">
        <w:rPr>
          <w:rFonts w:ascii="Consolas" w:hAnsi="Consolas" w:cs="Consolas"/>
          <w:color w:val="A31515"/>
          <w:sz w:val="16"/>
          <w:szCs w:val="19"/>
        </w:rPr>
        <w:t>" 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+ numerology;</w:t>
      </w:r>
    </w:p>
    <w:p w14:paraId="3DA6A3D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3CE73DC0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8000"/>
          <w:sz w:val="16"/>
          <w:szCs w:val="19"/>
        </w:rPr>
        <w:t>//return previous date</w:t>
      </w:r>
    </w:p>
    <w:p w14:paraId="0E38CAC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prevDate.Text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D46158">
        <w:rPr>
          <w:rFonts w:ascii="Consolas" w:hAnsi="Consolas" w:cs="Consolas"/>
          <w:color w:val="A31515"/>
          <w:sz w:val="16"/>
          <w:szCs w:val="19"/>
        </w:rPr>
        <w:t>" \</w:t>
      </w:r>
      <w:proofErr w:type="spellStart"/>
      <w:r w:rsidRPr="00D46158">
        <w:rPr>
          <w:rFonts w:ascii="Consolas" w:hAnsi="Consolas" w:cs="Consolas"/>
          <w:color w:val="A31515"/>
          <w:sz w:val="16"/>
          <w:szCs w:val="19"/>
        </w:rPr>
        <w:t>nLast</w:t>
      </w:r>
      <w:proofErr w:type="spellEnd"/>
      <w:r w:rsidRPr="00D46158">
        <w:rPr>
          <w:rFonts w:ascii="Consolas" w:hAnsi="Consolas" w:cs="Consolas"/>
          <w:color w:val="A31515"/>
          <w:sz w:val="16"/>
          <w:szCs w:val="19"/>
        </w:rPr>
        <w:t xml:space="preserve"> Entered\n   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+ day + </w:t>
      </w:r>
      <w:proofErr w:type="gramStart"/>
      <w:r w:rsidRPr="00D46158">
        <w:rPr>
          <w:rFonts w:ascii="Consolas" w:hAnsi="Consolas" w:cs="Consolas"/>
          <w:color w:val="A31515"/>
          <w:sz w:val="16"/>
          <w:szCs w:val="19"/>
        </w:rPr>
        <w:t>" :</w:t>
      </w:r>
      <w:proofErr w:type="gramEnd"/>
      <w:r w:rsidRPr="00D46158">
        <w:rPr>
          <w:rFonts w:ascii="Consolas" w:hAnsi="Consolas" w:cs="Consolas"/>
          <w:color w:val="A31515"/>
          <w:sz w:val="16"/>
          <w:szCs w:val="19"/>
        </w:rPr>
        <w:t xml:space="preserve"> 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+ month + </w:t>
      </w:r>
      <w:r w:rsidRPr="00D46158">
        <w:rPr>
          <w:rFonts w:ascii="Consolas" w:hAnsi="Consolas" w:cs="Consolas"/>
          <w:color w:val="A31515"/>
          <w:sz w:val="16"/>
          <w:szCs w:val="19"/>
        </w:rPr>
        <w:t>" : "</w:t>
      </w:r>
      <w:r w:rsidRPr="00D46158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spellStart"/>
      <w:r w:rsidRPr="00D46158">
        <w:rPr>
          <w:rFonts w:ascii="Consolas" w:hAnsi="Consolas" w:cs="Consolas"/>
          <w:color w:val="000000"/>
          <w:sz w:val="16"/>
          <w:szCs w:val="19"/>
        </w:rPr>
        <w:t>entryYear.Text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;</w:t>
      </w:r>
    </w:p>
    <w:p w14:paraId="33C776C7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06248544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46158">
        <w:rPr>
          <w:rFonts w:ascii="Consolas" w:hAnsi="Consolas" w:cs="Consolas"/>
          <w:color w:val="008000"/>
          <w:sz w:val="16"/>
          <w:szCs w:val="19"/>
        </w:rPr>
        <w:t xml:space="preserve">//call </w:t>
      </w:r>
      <w:proofErr w:type="spellStart"/>
      <w:r w:rsidRPr="00D46158">
        <w:rPr>
          <w:rFonts w:ascii="Consolas" w:hAnsi="Consolas" w:cs="Consolas"/>
          <w:color w:val="008000"/>
          <w:sz w:val="16"/>
          <w:szCs w:val="19"/>
        </w:rPr>
        <w:t>answerPage</w:t>
      </w:r>
      <w:proofErr w:type="spellEnd"/>
    </w:p>
    <w:p w14:paraId="4219346E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D46158">
        <w:rPr>
          <w:rFonts w:ascii="Consolas" w:hAnsi="Consolas" w:cs="Consolas"/>
          <w:color w:val="000000"/>
          <w:sz w:val="16"/>
          <w:szCs w:val="19"/>
        </w:rPr>
        <w:t>AnswerPage</w:t>
      </w:r>
      <w:proofErr w:type="spellEnd"/>
      <w:r w:rsidRPr="00D46158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46158">
        <w:rPr>
          <w:rFonts w:ascii="Consolas" w:hAnsi="Consolas" w:cs="Consolas"/>
          <w:color w:val="000000"/>
          <w:sz w:val="16"/>
          <w:szCs w:val="19"/>
        </w:rPr>
        <w:t>);</w:t>
      </w:r>
    </w:p>
    <w:p w14:paraId="5BFD38AD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    }</w:t>
      </w:r>
      <w:r w:rsidRPr="00D46158">
        <w:rPr>
          <w:rFonts w:ascii="Consolas" w:hAnsi="Consolas" w:cs="Consolas"/>
          <w:color w:val="008000"/>
          <w:sz w:val="16"/>
          <w:szCs w:val="19"/>
        </w:rPr>
        <w:t>//Large If/Else</w:t>
      </w:r>
    </w:p>
    <w:p w14:paraId="1C742116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14:paraId="2E261379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</w:p>
    <w:p w14:paraId="05C5D191" w14:textId="77777777" w:rsidR="00D46158" w:rsidRPr="00D46158" w:rsidRDefault="00D46158" w:rsidP="00D4615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14:paraId="3CF32047" w14:textId="2394D81B" w:rsidR="00D46158" w:rsidRDefault="00D46158" w:rsidP="00D46158">
      <w:pPr>
        <w:tabs>
          <w:tab w:val="left" w:pos="6018"/>
        </w:tabs>
        <w:rPr>
          <w:rFonts w:ascii="Consolas" w:hAnsi="Consolas" w:cs="Consolas"/>
          <w:color w:val="000000"/>
          <w:sz w:val="16"/>
          <w:szCs w:val="19"/>
        </w:rPr>
      </w:pPr>
      <w:r w:rsidRPr="00D46158">
        <w:rPr>
          <w:rFonts w:ascii="Consolas" w:hAnsi="Consolas" w:cs="Consolas"/>
          <w:color w:val="000000"/>
          <w:sz w:val="16"/>
          <w:szCs w:val="19"/>
        </w:rPr>
        <w:t>}</w:t>
      </w:r>
    </w:p>
    <w:p w14:paraId="203342FA" w14:textId="699D2904" w:rsidR="00D46158" w:rsidRDefault="00D46158" w:rsidP="00D46158">
      <w:pPr>
        <w:tabs>
          <w:tab w:val="left" w:pos="6018"/>
        </w:tabs>
        <w:rPr>
          <w:sz w:val="18"/>
        </w:rPr>
      </w:pPr>
    </w:p>
    <w:p w14:paraId="4D3B6122" w14:textId="7A0A37A7" w:rsidR="00D46158" w:rsidRDefault="00D46158" w:rsidP="00D46158">
      <w:pPr>
        <w:tabs>
          <w:tab w:val="left" w:pos="6018"/>
        </w:tabs>
        <w:rPr>
          <w:sz w:val="18"/>
        </w:rPr>
      </w:pPr>
    </w:p>
    <w:p w14:paraId="75060DDB" w14:textId="044E8512" w:rsidR="00D46158" w:rsidRDefault="00D46158" w:rsidP="00D46158">
      <w:pPr>
        <w:tabs>
          <w:tab w:val="left" w:pos="6018"/>
        </w:tabs>
        <w:rPr>
          <w:sz w:val="18"/>
        </w:rPr>
      </w:pPr>
    </w:p>
    <w:p w14:paraId="5353B66A" w14:textId="4D89E729" w:rsidR="00D46158" w:rsidRDefault="00D46158" w:rsidP="00D46158">
      <w:pPr>
        <w:tabs>
          <w:tab w:val="left" w:pos="6018"/>
        </w:tabs>
        <w:rPr>
          <w:sz w:val="18"/>
        </w:rPr>
      </w:pPr>
    </w:p>
    <w:p w14:paraId="3E75E3E4" w14:textId="4BB46D0E" w:rsidR="00D46158" w:rsidRDefault="00D46158" w:rsidP="00D46158">
      <w:pPr>
        <w:tabs>
          <w:tab w:val="left" w:pos="6018"/>
        </w:tabs>
        <w:rPr>
          <w:sz w:val="18"/>
        </w:rPr>
      </w:pPr>
    </w:p>
    <w:p w14:paraId="63C89A02" w14:textId="21C93C75" w:rsidR="00D46158" w:rsidRDefault="00D46158" w:rsidP="00D46158">
      <w:pPr>
        <w:tabs>
          <w:tab w:val="left" w:pos="6018"/>
        </w:tabs>
        <w:rPr>
          <w:sz w:val="18"/>
        </w:rPr>
      </w:pPr>
    </w:p>
    <w:p w14:paraId="40212667" w14:textId="52CB0559" w:rsidR="00D46158" w:rsidRDefault="00D46158" w:rsidP="00D46158">
      <w:pPr>
        <w:tabs>
          <w:tab w:val="left" w:pos="6018"/>
        </w:tabs>
        <w:rPr>
          <w:sz w:val="18"/>
        </w:rPr>
      </w:pPr>
    </w:p>
    <w:p w14:paraId="51990F8E" w14:textId="77F6ADD3" w:rsidR="00D46158" w:rsidRDefault="00D46158" w:rsidP="00D46158">
      <w:pPr>
        <w:tabs>
          <w:tab w:val="left" w:pos="6018"/>
        </w:tabs>
        <w:rPr>
          <w:sz w:val="18"/>
        </w:rPr>
      </w:pPr>
    </w:p>
    <w:p w14:paraId="4D775F6D" w14:textId="7794C876" w:rsidR="00D46158" w:rsidRDefault="00D46158" w:rsidP="00D46158">
      <w:pPr>
        <w:tabs>
          <w:tab w:val="left" w:pos="6018"/>
        </w:tabs>
        <w:rPr>
          <w:sz w:val="18"/>
        </w:rPr>
      </w:pPr>
    </w:p>
    <w:p w14:paraId="21DB5E57" w14:textId="77BEF2AA" w:rsidR="00D46158" w:rsidRDefault="00D46158" w:rsidP="00D46158">
      <w:pPr>
        <w:tabs>
          <w:tab w:val="left" w:pos="6018"/>
        </w:tabs>
        <w:rPr>
          <w:sz w:val="18"/>
        </w:rPr>
      </w:pPr>
    </w:p>
    <w:p w14:paraId="146D24BF" w14:textId="77777777" w:rsidR="00F21FF6" w:rsidRDefault="00F21FF6" w:rsidP="00D46158">
      <w:pPr>
        <w:tabs>
          <w:tab w:val="left" w:pos="6018"/>
        </w:tabs>
        <w:rPr>
          <w:sz w:val="18"/>
        </w:rPr>
      </w:pPr>
    </w:p>
    <w:p w14:paraId="22A5FD01" w14:textId="54E7D63F" w:rsidR="00D46158" w:rsidRDefault="00D46158" w:rsidP="00D46158">
      <w:pPr>
        <w:tabs>
          <w:tab w:val="left" w:pos="6018"/>
        </w:tabs>
        <w:rPr>
          <w:sz w:val="18"/>
        </w:rPr>
      </w:pPr>
    </w:p>
    <w:p w14:paraId="5D130248" w14:textId="3D4B645D" w:rsidR="00D46158" w:rsidRDefault="00D46158" w:rsidP="00D46158">
      <w:pPr>
        <w:tabs>
          <w:tab w:val="left" w:pos="6018"/>
        </w:tabs>
        <w:rPr>
          <w:sz w:val="18"/>
        </w:rPr>
      </w:pPr>
    </w:p>
    <w:p w14:paraId="65D4FEC9" w14:textId="373F569D" w:rsidR="00D46158" w:rsidRDefault="00D46158" w:rsidP="00D46158">
      <w:pPr>
        <w:tabs>
          <w:tab w:val="left" w:pos="6018"/>
        </w:tabs>
        <w:rPr>
          <w:sz w:val="18"/>
        </w:rPr>
      </w:pPr>
    </w:p>
    <w:p w14:paraId="1822E719" w14:textId="3A2766CA" w:rsidR="00D46158" w:rsidRDefault="00D46158" w:rsidP="00D46158">
      <w:pPr>
        <w:tabs>
          <w:tab w:val="left" w:pos="6018"/>
        </w:tabs>
        <w:jc w:val="center"/>
        <w:rPr>
          <w:sz w:val="18"/>
        </w:rPr>
      </w:pPr>
      <w:r>
        <w:rPr>
          <w:sz w:val="18"/>
        </w:rPr>
        <w:t>5</w:t>
      </w:r>
    </w:p>
    <w:p w14:paraId="70615CC1" w14:textId="77777777" w:rsidR="00F21FF6" w:rsidRDefault="00F21FF6" w:rsidP="00F21FF6">
      <w:pPr>
        <w:tabs>
          <w:tab w:val="left" w:pos="6018"/>
        </w:tabs>
      </w:pPr>
      <w:r>
        <w:lastRenderedPageBreak/>
        <w:t>Code:</w:t>
      </w:r>
    </w:p>
    <w:p w14:paraId="623038B2" w14:textId="01C8572E" w:rsidR="00F21FF6" w:rsidRDefault="00F21FF6" w:rsidP="00F21FF6">
      <w:pPr>
        <w:tabs>
          <w:tab w:val="left" w:pos="6018"/>
        </w:tabs>
      </w:pPr>
      <w:proofErr w:type="spellStart"/>
      <w:r>
        <w:t>Answer</w:t>
      </w:r>
      <w:r>
        <w:t>Page.xaml</w:t>
      </w:r>
      <w:proofErr w:type="spellEnd"/>
    </w:p>
    <w:p w14:paraId="74AF8714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&lt;?xml version="1.0" encoding="utf-8</w:t>
      </w:r>
      <w:proofErr w:type="gramStart"/>
      <w:r w:rsidRPr="00F21FF6">
        <w:rPr>
          <w:rFonts w:ascii="Consolas" w:hAnsi="Consolas" w:cs="Consolas"/>
          <w:color w:val="0000FF"/>
          <w:sz w:val="18"/>
          <w:szCs w:val="19"/>
        </w:rPr>
        <w:t>" ?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0CDE0A79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ContentPage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xmlns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="http://xamarin.com/schemas/2014/forms"</w:t>
      </w:r>
    </w:p>
    <w:p w14:paraId="3D446F5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xmlns</w:t>
      </w:r>
      <w:r w:rsidRPr="00F21FF6">
        <w:rPr>
          <w:rFonts w:ascii="Consolas" w:hAnsi="Consolas" w:cs="Consolas"/>
          <w:color w:val="0000FF"/>
          <w:sz w:val="18"/>
          <w:szCs w:val="19"/>
        </w:rPr>
        <w:t>:</w:t>
      </w:r>
      <w:r w:rsidRPr="00F21FF6">
        <w:rPr>
          <w:rFonts w:ascii="Consolas" w:hAnsi="Consolas" w:cs="Consolas"/>
          <w:color w:val="FF0000"/>
          <w:sz w:val="18"/>
          <w:szCs w:val="19"/>
        </w:rPr>
        <w:t>x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="http://schemas.microsoft.com/</w:t>
      </w:r>
      <w:proofErr w:type="spellStart"/>
      <w:r w:rsidRPr="00F21FF6">
        <w:rPr>
          <w:rFonts w:ascii="Consolas" w:hAnsi="Consolas" w:cs="Consolas"/>
          <w:color w:val="0000FF"/>
          <w:sz w:val="18"/>
          <w:szCs w:val="19"/>
        </w:rPr>
        <w:t>winfx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/2009/</w:t>
      </w:r>
      <w:proofErr w:type="spellStart"/>
      <w:r w:rsidRPr="00F21FF6">
        <w:rPr>
          <w:rFonts w:ascii="Consolas" w:hAnsi="Consolas" w:cs="Consolas"/>
          <w:color w:val="0000FF"/>
          <w:sz w:val="18"/>
          <w:szCs w:val="19"/>
        </w:rPr>
        <w:t>xaml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</w:p>
    <w:p w14:paraId="05703CF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gramStart"/>
      <w:r w:rsidRPr="00F21FF6">
        <w:rPr>
          <w:rFonts w:ascii="Consolas" w:hAnsi="Consolas" w:cs="Consolas"/>
          <w:color w:val="FF0000"/>
          <w:sz w:val="18"/>
          <w:szCs w:val="19"/>
        </w:rPr>
        <w:t>x</w:t>
      </w:r>
      <w:r w:rsidRPr="00F21FF6">
        <w:rPr>
          <w:rFonts w:ascii="Consolas" w:hAnsi="Consolas" w:cs="Consolas"/>
          <w:color w:val="0000FF"/>
          <w:sz w:val="18"/>
          <w:szCs w:val="19"/>
        </w:rPr>
        <w:t>:</w:t>
      </w:r>
      <w:r w:rsidRPr="00F21FF6">
        <w:rPr>
          <w:rFonts w:ascii="Consolas" w:hAnsi="Consolas" w:cs="Consolas"/>
          <w:color w:val="FF0000"/>
          <w:sz w:val="18"/>
          <w:szCs w:val="19"/>
        </w:rPr>
        <w:t>Class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="Numerology.AnswerPage"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</w:p>
    <w:p w14:paraId="3DDF99D6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BackgroundImage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="Assets\answerpage.png" &gt;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</w:p>
    <w:p w14:paraId="461D72DF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ContentPage.Content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72CC9D7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StackLayout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2EC1D0DF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r w:rsidRPr="00F21FF6">
        <w:rPr>
          <w:rFonts w:ascii="Consolas" w:hAnsi="Consolas" w:cs="Consolas"/>
          <w:color w:val="A31515"/>
          <w:sz w:val="18"/>
          <w:szCs w:val="19"/>
        </w:rPr>
        <w:t>Grid</w:t>
      </w:r>
      <w:r w:rsidRPr="00F21FF6">
        <w:rPr>
          <w:rFonts w:ascii="Consolas" w:hAnsi="Consolas" w:cs="Consolas"/>
          <w:color w:val="0000FF"/>
          <w:sz w:val="18"/>
          <w:szCs w:val="19"/>
        </w:rPr>
        <w:t xml:space="preserve"> &gt;</w:t>
      </w:r>
    </w:p>
    <w:p w14:paraId="5C76D18D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Grid.RowDefinitions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5552068E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RowDefinition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Height</w:t>
      </w:r>
      <w:r w:rsidRPr="00F21FF6">
        <w:rPr>
          <w:rFonts w:ascii="Consolas" w:hAnsi="Consolas" w:cs="Consolas"/>
          <w:color w:val="0000FF"/>
          <w:sz w:val="18"/>
          <w:szCs w:val="19"/>
        </w:rPr>
        <w:t>="50" /&gt;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</w:p>
    <w:p w14:paraId="46D26AD9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RowDefinition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Height</w:t>
      </w:r>
      <w:r w:rsidRPr="00F21FF6">
        <w:rPr>
          <w:rFonts w:ascii="Consolas" w:hAnsi="Consolas" w:cs="Consolas"/>
          <w:color w:val="0000FF"/>
          <w:sz w:val="18"/>
          <w:szCs w:val="19"/>
        </w:rPr>
        <w:t>="75"/&gt;</w:t>
      </w:r>
    </w:p>
    <w:p w14:paraId="1159EAF0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RowDefinition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Height</w:t>
      </w:r>
      <w:r w:rsidRPr="00F21FF6">
        <w:rPr>
          <w:rFonts w:ascii="Consolas" w:hAnsi="Consolas" w:cs="Consolas"/>
          <w:color w:val="0000FF"/>
          <w:sz w:val="18"/>
          <w:szCs w:val="19"/>
        </w:rPr>
        <w:t>="30</w:t>
      </w:r>
      <w:proofErr w:type="gramStart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0000FF"/>
          <w:sz w:val="18"/>
          <w:szCs w:val="19"/>
        </w:rPr>
        <w:t xml:space="preserve"> /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4196C670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RowDefinition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Height</w:t>
      </w:r>
      <w:r w:rsidRPr="00F21FF6">
        <w:rPr>
          <w:rFonts w:ascii="Consolas" w:hAnsi="Consolas" w:cs="Consolas"/>
          <w:color w:val="0000FF"/>
          <w:sz w:val="18"/>
          <w:szCs w:val="19"/>
        </w:rPr>
        <w:t>="*</w:t>
      </w:r>
      <w:proofErr w:type="gramStart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0000FF"/>
          <w:sz w:val="18"/>
          <w:szCs w:val="19"/>
        </w:rPr>
        <w:t xml:space="preserve"> /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50479AF1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RowDefinition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Height</w:t>
      </w:r>
      <w:r w:rsidRPr="00F21FF6">
        <w:rPr>
          <w:rFonts w:ascii="Consolas" w:hAnsi="Consolas" w:cs="Consolas"/>
          <w:color w:val="0000FF"/>
          <w:sz w:val="18"/>
          <w:szCs w:val="19"/>
        </w:rPr>
        <w:t>="30" /&gt;</w:t>
      </w:r>
    </w:p>
    <w:p w14:paraId="660FEABD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RowDefinition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Height</w:t>
      </w:r>
      <w:r w:rsidRPr="00F21FF6">
        <w:rPr>
          <w:rFonts w:ascii="Consolas" w:hAnsi="Consolas" w:cs="Consolas"/>
          <w:color w:val="0000FF"/>
          <w:sz w:val="18"/>
          <w:szCs w:val="19"/>
        </w:rPr>
        <w:t>="*</w:t>
      </w:r>
      <w:proofErr w:type="gramStart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0000FF"/>
          <w:sz w:val="18"/>
          <w:szCs w:val="19"/>
        </w:rPr>
        <w:t xml:space="preserve"> /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0BAD30AD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RowDefinition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Height</w:t>
      </w:r>
      <w:r w:rsidRPr="00F21FF6">
        <w:rPr>
          <w:rFonts w:ascii="Consolas" w:hAnsi="Consolas" w:cs="Consolas"/>
          <w:color w:val="0000FF"/>
          <w:sz w:val="18"/>
          <w:szCs w:val="19"/>
        </w:rPr>
        <w:t>="30" /&gt;</w:t>
      </w:r>
    </w:p>
    <w:p w14:paraId="0E31126D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RowDefinition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Height</w:t>
      </w:r>
      <w:r w:rsidRPr="00F21FF6">
        <w:rPr>
          <w:rFonts w:ascii="Consolas" w:hAnsi="Consolas" w:cs="Consolas"/>
          <w:color w:val="0000FF"/>
          <w:sz w:val="18"/>
          <w:szCs w:val="19"/>
        </w:rPr>
        <w:t>="*</w:t>
      </w:r>
      <w:proofErr w:type="gramStart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0000FF"/>
          <w:sz w:val="18"/>
          <w:szCs w:val="19"/>
        </w:rPr>
        <w:t xml:space="preserve"> /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0B9C8E35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Grid.RowDefinitions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100839F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Grid.ColumnDefinitions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26A52AE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ColumnDefinition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Width</w:t>
      </w:r>
      <w:r w:rsidRPr="00F21FF6">
        <w:rPr>
          <w:rFonts w:ascii="Consolas" w:hAnsi="Consolas" w:cs="Consolas"/>
          <w:color w:val="0000FF"/>
          <w:sz w:val="18"/>
          <w:szCs w:val="19"/>
        </w:rPr>
        <w:t>="150" /&gt;</w:t>
      </w:r>
    </w:p>
    <w:p w14:paraId="296B95CB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ColumnDefinition</w:t>
      </w:r>
      <w:proofErr w:type="spellEnd"/>
      <w:r w:rsidRPr="00F21FF6">
        <w:rPr>
          <w:rFonts w:ascii="Consolas" w:hAnsi="Consolas" w:cs="Consolas"/>
          <w:color w:val="FF0000"/>
          <w:sz w:val="18"/>
          <w:szCs w:val="19"/>
        </w:rPr>
        <w:t xml:space="preserve"> Width</w:t>
      </w:r>
      <w:r w:rsidRPr="00F21FF6">
        <w:rPr>
          <w:rFonts w:ascii="Consolas" w:hAnsi="Consolas" w:cs="Consolas"/>
          <w:color w:val="0000FF"/>
          <w:sz w:val="18"/>
          <w:szCs w:val="19"/>
        </w:rPr>
        <w:t>="*" /&gt;</w:t>
      </w:r>
    </w:p>
    <w:p w14:paraId="1F5E573A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Grid.ColumnDefinitions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014514AE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F21FF6">
        <w:rPr>
          <w:rFonts w:ascii="Consolas" w:hAnsi="Consolas" w:cs="Consolas"/>
          <w:color w:val="008000"/>
          <w:sz w:val="18"/>
          <w:szCs w:val="19"/>
        </w:rPr>
        <w:t>&lt;!--</w:t>
      </w:r>
      <w:proofErr w:type="gramEnd"/>
      <w:r w:rsidRPr="00F21FF6">
        <w:rPr>
          <w:rFonts w:ascii="Consolas" w:hAnsi="Consolas" w:cs="Consolas"/>
          <w:color w:val="008000"/>
          <w:sz w:val="18"/>
          <w:szCs w:val="19"/>
        </w:rPr>
        <w:t>Calculated number from Main page--&gt;</w:t>
      </w:r>
    </w:p>
    <w:p w14:paraId="52370B0F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r w:rsidRPr="00F21FF6">
        <w:rPr>
          <w:rFonts w:ascii="Consolas" w:hAnsi="Consolas" w:cs="Consolas"/>
          <w:color w:val="A31515"/>
          <w:sz w:val="18"/>
          <w:szCs w:val="19"/>
        </w:rPr>
        <w:t>Label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gramStart"/>
      <w:r w:rsidRPr="00F21FF6">
        <w:rPr>
          <w:rFonts w:ascii="Consolas" w:hAnsi="Consolas" w:cs="Consolas"/>
          <w:color w:val="FF0000"/>
          <w:sz w:val="18"/>
          <w:szCs w:val="19"/>
        </w:rPr>
        <w:t>x</w:t>
      </w:r>
      <w:r w:rsidRPr="00F21FF6">
        <w:rPr>
          <w:rFonts w:ascii="Consolas" w:hAnsi="Consolas" w:cs="Consolas"/>
          <w:color w:val="0000FF"/>
          <w:sz w:val="18"/>
          <w:szCs w:val="19"/>
        </w:rPr>
        <w:t>:</w:t>
      </w:r>
      <w:r w:rsidRPr="00F21FF6">
        <w:rPr>
          <w:rFonts w:ascii="Consolas" w:hAnsi="Consolas" w:cs="Consolas"/>
          <w:color w:val="FF0000"/>
          <w:sz w:val="18"/>
          <w:szCs w:val="19"/>
        </w:rPr>
        <w:t>Name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="calcNumber"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FontSize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="50"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FontAttributes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="Italic"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HorizontalTextAlignment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</w:t>
      </w:r>
      <w:proofErr w:type="spellStart"/>
      <w:r w:rsidRPr="00F21FF6">
        <w:rPr>
          <w:rFonts w:ascii="Consolas" w:hAnsi="Consolas" w:cs="Consolas"/>
          <w:color w:val="0000FF"/>
          <w:sz w:val="18"/>
          <w:szCs w:val="19"/>
        </w:rPr>
        <w:t>Center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TextColor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="Orange"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Grid.Row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Grid.Column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0000FF"/>
          <w:sz w:val="18"/>
          <w:szCs w:val="19"/>
        </w:rPr>
        <w:t xml:space="preserve"> /&gt;</w:t>
      </w:r>
    </w:p>
    <w:p w14:paraId="24B032F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</w:t>
      </w:r>
      <w:proofErr w:type="gramStart"/>
      <w:r w:rsidRPr="00F21FF6">
        <w:rPr>
          <w:rFonts w:ascii="Consolas" w:hAnsi="Consolas" w:cs="Consolas"/>
          <w:color w:val="008000"/>
          <w:sz w:val="18"/>
          <w:szCs w:val="19"/>
        </w:rPr>
        <w:t>&lt;!--</w:t>
      </w:r>
      <w:proofErr w:type="gramEnd"/>
      <w:r w:rsidRPr="00F21FF6">
        <w:rPr>
          <w:rFonts w:ascii="Consolas" w:hAnsi="Consolas" w:cs="Consolas"/>
          <w:color w:val="008000"/>
          <w:sz w:val="18"/>
          <w:szCs w:val="19"/>
        </w:rPr>
        <w:t>Personality return--&gt;</w:t>
      </w:r>
    </w:p>
    <w:p w14:paraId="169FFDFB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r w:rsidRPr="00F21FF6">
        <w:rPr>
          <w:rFonts w:ascii="Consolas" w:hAnsi="Consolas" w:cs="Consolas"/>
          <w:color w:val="A31515"/>
          <w:sz w:val="18"/>
          <w:szCs w:val="19"/>
        </w:rPr>
        <w:t>Label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Text</w:t>
      </w:r>
      <w:r w:rsidRPr="00F21FF6">
        <w:rPr>
          <w:rFonts w:ascii="Consolas" w:hAnsi="Consolas" w:cs="Consolas"/>
          <w:color w:val="0000FF"/>
          <w:sz w:val="18"/>
          <w:szCs w:val="19"/>
        </w:rPr>
        <w:t>="Personality</w:t>
      </w:r>
      <w:proofErr w:type="gramStart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Grid.Row</w:t>
      </w:r>
      <w:proofErr w:type="spellEnd"/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="2"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Grid.Column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FontSize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="22"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FontAttributes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="Italic"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HorizontalTextAlignment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</w:t>
      </w:r>
      <w:proofErr w:type="spellStart"/>
      <w:r w:rsidRPr="00F21FF6">
        <w:rPr>
          <w:rFonts w:ascii="Consolas" w:hAnsi="Consolas" w:cs="Consolas"/>
          <w:color w:val="0000FF"/>
          <w:sz w:val="18"/>
          <w:szCs w:val="19"/>
        </w:rPr>
        <w:t>Center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TextColor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="Orange" /&gt;</w:t>
      </w:r>
    </w:p>
    <w:p w14:paraId="12DF4E45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r w:rsidRPr="00F21FF6">
        <w:rPr>
          <w:rFonts w:ascii="Consolas" w:hAnsi="Consolas" w:cs="Consolas"/>
          <w:color w:val="A31515"/>
          <w:sz w:val="18"/>
          <w:szCs w:val="19"/>
        </w:rPr>
        <w:t>Label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gramStart"/>
      <w:r w:rsidRPr="00F21FF6">
        <w:rPr>
          <w:rFonts w:ascii="Consolas" w:hAnsi="Consolas" w:cs="Consolas"/>
          <w:color w:val="FF0000"/>
          <w:sz w:val="18"/>
          <w:szCs w:val="19"/>
        </w:rPr>
        <w:t>x</w:t>
      </w:r>
      <w:r w:rsidRPr="00F21FF6">
        <w:rPr>
          <w:rFonts w:ascii="Consolas" w:hAnsi="Consolas" w:cs="Consolas"/>
          <w:color w:val="0000FF"/>
          <w:sz w:val="18"/>
          <w:szCs w:val="19"/>
        </w:rPr>
        <w:t>:</w:t>
      </w:r>
      <w:r w:rsidRPr="00F21FF6">
        <w:rPr>
          <w:rFonts w:ascii="Consolas" w:hAnsi="Consolas" w:cs="Consolas"/>
          <w:color w:val="FF0000"/>
          <w:sz w:val="18"/>
          <w:szCs w:val="19"/>
        </w:rPr>
        <w:t>Name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="personality"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FontSize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="18"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FontAttributes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="Italic"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HorizontalTextAlignment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</w:t>
      </w:r>
      <w:proofErr w:type="spellStart"/>
      <w:r w:rsidRPr="00F21FF6">
        <w:rPr>
          <w:rFonts w:ascii="Consolas" w:hAnsi="Consolas" w:cs="Consolas"/>
          <w:color w:val="0000FF"/>
          <w:sz w:val="18"/>
          <w:szCs w:val="19"/>
        </w:rPr>
        <w:t>Center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TextColor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="white"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Grid.Row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="3"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Grid.Column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="1" /&gt;</w:t>
      </w:r>
    </w:p>
    <w:p w14:paraId="1BCA5681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</w:t>
      </w:r>
    </w:p>
    <w:p w14:paraId="3C655780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F21FF6">
        <w:rPr>
          <w:rFonts w:ascii="Consolas" w:hAnsi="Consolas" w:cs="Consolas"/>
          <w:color w:val="008000"/>
          <w:sz w:val="18"/>
          <w:szCs w:val="19"/>
        </w:rPr>
        <w:t>&lt;!--</w:t>
      </w:r>
      <w:proofErr w:type="gramEnd"/>
      <w:r w:rsidRPr="00F21FF6">
        <w:rPr>
          <w:rFonts w:ascii="Consolas" w:hAnsi="Consolas" w:cs="Consolas"/>
          <w:color w:val="008000"/>
          <w:sz w:val="18"/>
          <w:szCs w:val="19"/>
        </w:rPr>
        <w:t>Work/Career return--&gt;</w:t>
      </w:r>
    </w:p>
    <w:p w14:paraId="16DA8BAA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r w:rsidRPr="00F21FF6">
        <w:rPr>
          <w:rFonts w:ascii="Consolas" w:hAnsi="Consolas" w:cs="Consolas"/>
          <w:color w:val="A31515"/>
          <w:sz w:val="18"/>
          <w:szCs w:val="19"/>
        </w:rPr>
        <w:t>Label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Text</w:t>
      </w:r>
      <w:r w:rsidRPr="00F21FF6">
        <w:rPr>
          <w:rFonts w:ascii="Consolas" w:hAnsi="Consolas" w:cs="Consolas"/>
          <w:color w:val="0000FF"/>
          <w:sz w:val="18"/>
          <w:szCs w:val="19"/>
        </w:rPr>
        <w:t>="Work &amp;amp; Career"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Grid.Row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="4"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Grid.Column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FontSize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="22"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FontAttributes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="Italic"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HorizontalTextAlignment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</w:t>
      </w:r>
      <w:proofErr w:type="spellStart"/>
      <w:r w:rsidRPr="00F21FF6">
        <w:rPr>
          <w:rFonts w:ascii="Consolas" w:hAnsi="Consolas" w:cs="Consolas"/>
          <w:color w:val="0000FF"/>
          <w:sz w:val="18"/>
          <w:szCs w:val="19"/>
        </w:rPr>
        <w:t>Center</w:t>
      </w:r>
      <w:proofErr w:type="spellEnd"/>
      <w:proofErr w:type="gramStart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TextColor</w:t>
      </w:r>
      <w:proofErr w:type="spellEnd"/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="Orange"/&gt;</w:t>
      </w:r>
    </w:p>
    <w:p w14:paraId="592CBB25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r w:rsidRPr="00F21FF6">
        <w:rPr>
          <w:rFonts w:ascii="Consolas" w:hAnsi="Consolas" w:cs="Consolas"/>
          <w:color w:val="A31515"/>
          <w:sz w:val="18"/>
          <w:szCs w:val="19"/>
        </w:rPr>
        <w:t>Label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gramStart"/>
      <w:r w:rsidRPr="00F21FF6">
        <w:rPr>
          <w:rFonts w:ascii="Consolas" w:hAnsi="Consolas" w:cs="Consolas"/>
          <w:color w:val="FF0000"/>
          <w:sz w:val="18"/>
          <w:szCs w:val="19"/>
        </w:rPr>
        <w:t>x</w:t>
      </w:r>
      <w:r w:rsidRPr="00F21FF6">
        <w:rPr>
          <w:rFonts w:ascii="Consolas" w:hAnsi="Consolas" w:cs="Consolas"/>
          <w:color w:val="0000FF"/>
          <w:sz w:val="18"/>
          <w:szCs w:val="19"/>
        </w:rPr>
        <w:t>:</w:t>
      </w:r>
      <w:r w:rsidRPr="00F21FF6">
        <w:rPr>
          <w:rFonts w:ascii="Consolas" w:hAnsi="Consolas" w:cs="Consolas"/>
          <w:color w:val="FF0000"/>
          <w:sz w:val="18"/>
          <w:szCs w:val="19"/>
        </w:rPr>
        <w:t>Name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="work_career"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FontSize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="18"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FontAttributes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="Italic"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HorizontalTextAlignment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</w:t>
      </w:r>
      <w:proofErr w:type="spellStart"/>
      <w:r w:rsidRPr="00F21FF6">
        <w:rPr>
          <w:rFonts w:ascii="Consolas" w:hAnsi="Consolas" w:cs="Consolas"/>
          <w:color w:val="0000FF"/>
          <w:sz w:val="18"/>
          <w:szCs w:val="19"/>
        </w:rPr>
        <w:t>Center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TextColor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="white"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Grid.Row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="5"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Grid.Column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="1"/&gt;</w:t>
      </w:r>
    </w:p>
    <w:p w14:paraId="241451B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</w:p>
    <w:p w14:paraId="3A90643A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F21FF6">
        <w:rPr>
          <w:rFonts w:ascii="Consolas" w:hAnsi="Consolas" w:cs="Consolas"/>
          <w:color w:val="008000"/>
          <w:sz w:val="18"/>
          <w:szCs w:val="19"/>
        </w:rPr>
        <w:t>&lt;!--</w:t>
      </w:r>
      <w:proofErr w:type="gramEnd"/>
      <w:r w:rsidRPr="00F21FF6">
        <w:rPr>
          <w:rFonts w:ascii="Consolas" w:hAnsi="Consolas" w:cs="Consolas"/>
          <w:color w:val="008000"/>
          <w:sz w:val="18"/>
          <w:szCs w:val="19"/>
        </w:rPr>
        <w:t>Challenges return--&gt;</w:t>
      </w:r>
    </w:p>
    <w:p w14:paraId="5061D11F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r w:rsidRPr="00F21FF6">
        <w:rPr>
          <w:rFonts w:ascii="Consolas" w:hAnsi="Consolas" w:cs="Consolas"/>
          <w:color w:val="A31515"/>
          <w:sz w:val="18"/>
          <w:szCs w:val="19"/>
        </w:rPr>
        <w:t>Label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Text</w:t>
      </w:r>
      <w:r w:rsidRPr="00F21FF6">
        <w:rPr>
          <w:rFonts w:ascii="Consolas" w:hAnsi="Consolas" w:cs="Consolas"/>
          <w:color w:val="0000FF"/>
          <w:sz w:val="18"/>
          <w:szCs w:val="19"/>
        </w:rPr>
        <w:t>="Challenges</w:t>
      </w:r>
      <w:proofErr w:type="gramStart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Grid.Row</w:t>
      </w:r>
      <w:proofErr w:type="spellEnd"/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="6"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Grid.Column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FontSize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="22"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FontAttributes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="Italic"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HorizontalTextAlignment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</w:t>
      </w:r>
      <w:proofErr w:type="spellStart"/>
      <w:r w:rsidRPr="00F21FF6">
        <w:rPr>
          <w:rFonts w:ascii="Consolas" w:hAnsi="Consolas" w:cs="Consolas"/>
          <w:color w:val="0000FF"/>
          <w:sz w:val="18"/>
          <w:szCs w:val="19"/>
        </w:rPr>
        <w:t>Center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TextColor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="Orange"/&gt;</w:t>
      </w:r>
    </w:p>
    <w:p w14:paraId="53A07A1D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</w:t>
      </w:r>
      <w:r w:rsidRPr="00F21FF6">
        <w:rPr>
          <w:rFonts w:ascii="Consolas" w:hAnsi="Consolas" w:cs="Consolas"/>
          <w:color w:val="A31515"/>
          <w:sz w:val="18"/>
          <w:szCs w:val="19"/>
        </w:rPr>
        <w:t>Label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gramStart"/>
      <w:r w:rsidRPr="00F21FF6">
        <w:rPr>
          <w:rFonts w:ascii="Consolas" w:hAnsi="Consolas" w:cs="Consolas"/>
          <w:color w:val="FF0000"/>
          <w:sz w:val="18"/>
          <w:szCs w:val="19"/>
        </w:rPr>
        <w:t>x</w:t>
      </w:r>
      <w:r w:rsidRPr="00F21FF6">
        <w:rPr>
          <w:rFonts w:ascii="Consolas" w:hAnsi="Consolas" w:cs="Consolas"/>
          <w:color w:val="0000FF"/>
          <w:sz w:val="18"/>
          <w:szCs w:val="19"/>
        </w:rPr>
        <w:t>:</w:t>
      </w:r>
      <w:r w:rsidRPr="00F21FF6">
        <w:rPr>
          <w:rFonts w:ascii="Consolas" w:hAnsi="Consolas" w:cs="Consolas"/>
          <w:color w:val="FF0000"/>
          <w:sz w:val="18"/>
          <w:szCs w:val="19"/>
        </w:rPr>
        <w:t>Name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="challenges"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FontSize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="18"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FontAttributes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="Italic"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HorizontalTextAlignment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</w:t>
      </w:r>
      <w:proofErr w:type="spellStart"/>
      <w:r w:rsidRPr="00F21FF6">
        <w:rPr>
          <w:rFonts w:ascii="Consolas" w:hAnsi="Consolas" w:cs="Consolas"/>
          <w:color w:val="0000FF"/>
          <w:sz w:val="18"/>
          <w:szCs w:val="19"/>
        </w:rPr>
        <w:t>Center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TextColor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="white"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Grid.Row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="7"</w:t>
      </w:r>
      <w:r w:rsidRPr="00F21FF6">
        <w:rPr>
          <w:rFonts w:ascii="Consolas" w:hAnsi="Consolas" w:cs="Consolas"/>
          <w:color w:val="FF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FF0000"/>
          <w:sz w:val="18"/>
          <w:szCs w:val="19"/>
        </w:rPr>
        <w:t>Grid.Column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="1"/&gt;</w:t>
      </w:r>
    </w:p>
    <w:p w14:paraId="4E797AEF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&lt;/</w:t>
      </w:r>
      <w:r w:rsidRPr="00F21FF6">
        <w:rPr>
          <w:rFonts w:ascii="Consolas" w:hAnsi="Consolas" w:cs="Consolas"/>
          <w:color w:val="A31515"/>
          <w:sz w:val="18"/>
          <w:szCs w:val="19"/>
        </w:rPr>
        <w:t>Grid</w:t>
      </w:r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256DF8D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</w:p>
    <w:p w14:paraId="06F03E0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F21FF6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StackLayout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498857ED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F21FF6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ContentPage.Content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7DC53B33" w14:textId="0EA20095" w:rsidR="00F21FF6" w:rsidRPr="00F21FF6" w:rsidRDefault="00F21FF6" w:rsidP="00F21FF6">
      <w:pPr>
        <w:tabs>
          <w:tab w:val="left" w:pos="6018"/>
        </w:tabs>
        <w:rPr>
          <w:sz w:val="20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ContentPage</w:t>
      </w:r>
      <w:proofErr w:type="spellEnd"/>
      <w:r w:rsidRPr="00F21FF6">
        <w:rPr>
          <w:rFonts w:ascii="Consolas" w:hAnsi="Consolas" w:cs="Consolas"/>
          <w:color w:val="0000FF"/>
          <w:sz w:val="18"/>
          <w:szCs w:val="19"/>
        </w:rPr>
        <w:t>&gt;</w:t>
      </w:r>
    </w:p>
    <w:p w14:paraId="149F1E17" w14:textId="562837B7" w:rsidR="00F21FF6" w:rsidRDefault="00F21FF6" w:rsidP="00F21FF6">
      <w:pPr>
        <w:tabs>
          <w:tab w:val="left" w:pos="6018"/>
        </w:tabs>
        <w:rPr>
          <w:sz w:val="18"/>
        </w:rPr>
      </w:pPr>
    </w:p>
    <w:p w14:paraId="5FEE467D" w14:textId="53130F89" w:rsidR="00F21FF6" w:rsidRDefault="00F21FF6" w:rsidP="00F21FF6">
      <w:pPr>
        <w:tabs>
          <w:tab w:val="left" w:pos="6018"/>
        </w:tabs>
        <w:rPr>
          <w:sz w:val="18"/>
        </w:rPr>
      </w:pPr>
    </w:p>
    <w:p w14:paraId="1D47EAB7" w14:textId="6B043031" w:rsidR="00F21FF6" w:rsidRDefault="00F21FF6" w:rsidP="00F21FF6">
      <w:pPr>
        <w:tabs>
          <w:tab w:val="left" w:pos="6018"/>
        </w:tabs>
        <w:rPr>
          <w:sz w:val="18"/>
        </w:rPr>
      </w:pPr>
    </w:p>
    <w:p w14:paraId="1AB9AD1B" w14:textId="6032AE76" w:rsidR="00F21FF6" w:rsidRDefault="00F21FF6" w:rsidP="00F21FF6">
      <w:pPr>
        <w:tabs>
          <w:tab w:val="left" w:pos="6018"/>
        </w:tabs>
        <w:rPr>
          <w:sz w:val="18"/>
        </w:rPr>
      </w:pPr>
    </w:p>
    <w:p w14:paraId="135BD3EA" w14:textId="44DD72D4" w:rsidR="00F21FF6" w:rsidRDefault="00F21FF6" w:rsidP="00F21FF6">
      <w:pPr>
        <w:tabs>
          <w:tab w:val="left" w:pos="6018"/>
        </w:tabs>
        <w:rPr>
          <w:sz w:val="18"/>
        </w:rPr>
      </w:pPr>
    </w:p>
    <w:p w14:paraId="7E8AF90B" w14:textId="34810685" w:rsidR="00F21FF6" w:rsidRDefault="00F21FF6" w:rsidP="00F21FF6">
      <w:pPr>
        <w:tabs>
          <w:tab w:val="left" w:pos="6018"/>
        </w:tabs>
        <w:rPr>
          <w:sz w:val="18"/>
        </w:rPr>
      </w:pPr>
    </w:p>
    <w:p w14:paraId="54E3E8F8" w14:textId="466D44F7" w:rsidR="00F21FF6" w:rsidRDefault="00F21FF6" w:rsidP="00F21FF6">
      <w:pPr>
        <w:tabs>
          <w:tab w:val="left" w:pos="6018"/>
        </w:tabs>
        <w:rPr>
          <w:sz w:val="18"/>
        </w:rPr>
      </w:pPr>
    </w:p>
    <w:p w14:paraId="68FB8D85" w14:textId="157126B3" w:rsidR="00F21FF6" w:rsidRDefault="00F21FF6" w:rsidP="00F21FF6">
      <w:pPr>
        <w:tabs>
          <w:tab w:val="left" w:pos="6018"/>
        </w:tabs>
        <w:rPr>
          <w:sz w:val="18"/>
        </w:rPr>
      </w:pPr>
    </w:p>
    <w:p w14:paraId="30E64C69" w14:textId="0E0E3881" w:rsidR="00F21FF6" w:rsidRDefault="00F21FF6" w:rsidP="00F21FF6">
      <w:pPr>
        <w:tabs>
          <w:tab w:val="left" w:pos="6018"/>
        </w:tabs>
        <w:rPr>
          <w:sz w:val="18"/>
        </w:rPr>
      </w:pPr>
    </w:p>
    <w:p w14:paraId="529A76F7" w14:textId="0AD2D439" w:rsidR="00F21FF6" w:rsidRDefault="00F21FF6" w:rsidP="00F21FF6">
      <w:pPr>
        <w:tabs>
          <w:tab w:val="left" w:pos="6018"/>
        </w:tabs>
        <w:rPr>
          <w:sz w:val="18"/>
        </w:rPr>
      </w:pPr>
    </w:p>
    <w:p w14:paraId="5D3E0829" w14:textId="3EDDAF42" w:rsidR="00F21FF6" w:rsidRDefault="00F21FF6" w:rsidP="00F21FF6">
      <w:pPr>
        <w:tabs>
          <w:tab w:val="left" w:pos="6018"/>
        </w:tabs>
        <w:jc w:val="center"/>
        <w:rPr>
          <w:sz w:val="18"/>
        </w:rPr>
      </w:pPr>
      <w:r>
        <w:rPr>
          <w:sz w:val="18"/>
        </w:rPr>
        <w:t>6</w:t>
      </w:r>
    </w:p>
    <w:p w14:paraId="6A8D2A49" w14:textId="77777777" w:rsidR="00F21FF6" w:rsidRDefault="00F21FF6" w:rsidP="00F21FF6">
      <w:pPr>
        <w:tabs>
          <w:tab w:val="left" w:pos="6018"/>
        </w:tabs>
      </w:pPr>
      <w:r>
        <w:lastRenderedPageBreak/>
        <w:t>Code:</w:t>
      </w:r>
    </w:p>
    <w:p w14:paraId="449C1619" w14:textId="23E0C7EE" w:rsidR="00F21FF6" w:rsidRDefault="00F21FF6" w:rsidP="00F21FF6">
      <w:pPr>
        <w:tabs>
          <w:tab w:val="left" w:pos="6018"/>
        </w:tabs>
      </w:pPr>
      <w:proofErr w:type="spellStart"/>
      <w:r>
        <w:t>AnswerPage.xaml</w:t>
      </w:r>
      <w:r>
        <w:t>.cs</w:t>
      </w:r>
      <w:proofErr w:type="spellEnd"/>
    </w:p>
    <w:p w14:paraId="7946AF61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using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14:paraId="27C307D6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using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21FF6">
        <w:rPr>
          <w:rFonts w:ascii="Consolas" w:hAnsi="Consolas" w:cs="Consolas"/>
          <w:color w:val="000000"/>
          <w:sz w:val="18"/>
          <w:szCs w:val="19"/>
        </w:rPr>
        <w:t>System.Collections.Generic</w:t>
      </w:r>
      <w:proofErr w:type="spellEnd"/>
      <w:proofErr w:type="gramEnd"/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0010704B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using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System.Linq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11B08EAB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using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System.Text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D5DEA0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using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21FF6">
        <w:rPr>
          <w:rFonts w:ascii="Consolas" w:hAnsi="Consolas" w:cs="Consolas"/>
          <w:color w:val="000000"/>
          <w:sz w:val="18"/>
          <w:szCs w:val="19"/>
        </w:rPr>
        <w:t>System.Threading.Tasks</w:t>
      </w:r>
      <w:proofErr w:type="spellEnd"/>
      <w:proofErr w:type="gramEnd"/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56E8B12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</w:p>
    <w:p w14:paraId="37E046C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using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Xamarin.Forms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2075F69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using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21FF6">
        <w:rPr>
          <w:rFonts w:ascii="Consolas" w:hAnsi="Consolas" w:cs="Consolas"/>
          <w:color w:val="000000"/>
          <w:sz w:val="18"/>
          <w:szCs w:val="19"/>
        </w:rPr>
        <w:t>Xamarin.Forms.Xaml</w:t>
      </w:r>
      <w:proofErr w:type="spellEnd"/>
      <w:proofErr w:type="gramEnd"/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5FE41E4D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</w:p>
    <w:p w14:paraId="4D6B6409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FF"/>
          <w:sz w:val="18"/>
          <w:szCs w:val="19"/>
        </w:rPr>
        <w:t>namespace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Numerology</w:t>
      </w:r>
    </w:p>
    <w:p w14:paraId="2BE994F9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>{</w:t>
      </w:r>
    </w:p>
    <w:p w14:paraId="3B04D6EB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ab/>
        <w:t>[</w:t>
      </w:r>
      <w:proofErr w:type="spellStart"/>
      <w:proofErr w:type="gramStart"/>
      <w:r w:rsidRPr="00F21FF6">
        <w:rPr>
          <w:rFonts w:ascii="Consolas" w:hAnsi="Consolas" w:cs="Consolas"/>
          <w:color w:val="000000"/>
          <w:sz w:val="18"/>
          <w:szCs w:val="19"/>
        </w:rPr>
        <w:t>XamlCompilation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F21FF6">
        <w:rPr>
          <w:rFonts w:ascii="Consolas" w:hAnsi="Consolas" w:cs="Consolas"/>
          <w:color w:val="000000"/>
          <w:sz w:val="18"/>
          <w:szCs w:val="19"/>
        </w:rPr>
        <w:t>XamlCompilationOptions.Compile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>)]</w:t>
      </w:r>
    </w:p>
    <w:p w14:paraId="43B5D3A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ab/>
      </w:r>
      <w:r w:rsidRPr="00F21FF6">
        <w:rPr>
          <w:rFonts w:ascii="Consolas" w:hAnsi="Consolas" w:cs="Consolas"/>
          <w:color w:val="0000FF"/>
          <w:sz w:val="18"/>
          <w:szCs w:val="19"/>
        </w:rPr>
        <w:t>public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0000FF"/>
          <w:sz w:val="18"/>
          <w:szCs w:val="19"/>
        </w:rPr>
        <w:t>partial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0000FF"/>
          <w:sz w:val="18"/>
          <w:szCs w:val="19"/>
        </w:rPr>
        <w:t>class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F21FF6">
        <w:rPr>
          <w:rFonts w:ascii="Consolas" w:hAnsi="Consolas" w:cs="Consolas"/>
          <w:color w:val="2B91AF"/>
          <w:sz w:val="18"/>
          <w:szCs w:val="19"/>
        </w:rPr>
        <w:t>AnswerPage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 xml:space="preserve"> :</w:t>
      </w:r>
      <w:proofErr w:type="gramEnd"/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ContentPage</w:t>
      </w:r>
      <w:proofErr w:type="spellEnd"/>
    </w:p>
    <w:p w14:paraId="3184B4A9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14:paraId="4B1383D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F21FF6">
        <w:rPr>
          <w:rFonts w:ascii="Consolas" w:hAnsi="Consolas" w:cs="Consolas"/>
          <w:color w:val="008000"/>
          <w:sz w:val="18"/>
          <w:szCs w:val="19"/>
        </w:rPr>
        <w:t>//Data passing Main to Answer</w:t>
      </w:r>
    </w:p>
    <w:p w14:paraId="46B4F39E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ab/>
      </w:r>
      <w:r w:rsidRPr="00F21FF6">
        <w:rPr>
          <w:rFonts w:ascii="Consolas" w:hAnsi="Consolas" w:cs="Consolas"/>
          <w:color w:val="000000"/>
          <w:sz w:val="18"/>
          <w:szCs w:val="19"/>
        </w:rPr>
        <w:tab/>
      </w:r>
      <w:r w:rsidRPr="00F21FF6">
        <w:rPr>
          <w:rFonts w:ascii="Consolas" w:hAnsi="Consolas" w:cs="Consolas"/>
          <w:color w:val="0000FF"/>
          <w:sz w:val="18"/>
          <w:szCs w:val="19"/>
        </w:rPr>
        <w:t>public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AnswerPage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F21FF6">
        <w:rPr>
          <w:rFonts w:ascii="Consolas" w:hAnsi="Consolas" w:cs="Consolas"/>
          <w:color w:val="0000FF"/>
          <w:sz w:val="18"/>
          <w:szCs w:val="19"/>
        </w:rPr>
        <w:t>string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number)</w:t>
      </w:r>
    </w:p>
    <w:p w14:paraId="26F2D68E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ab/>
      </w:r>
      <w:r w:rsidRPr="00F21FF6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14:paraId="4D1DDD7A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ab/>
      </w:r>
      <w:r w:rsidRPr="00F21FF6">
        <w:rPr>
          <w:rFonts w:ascii="Consolas" w:hAnsi="Consolas" w:cs="Consolas"/>
          <w:color w:val="000000"/>
          <w:sz w:val="18"/>
          <w:szCs w:val="19"/>
        </w:rPr>
        <w:tab/>
      </w:r>
      <w:r w:rsidRPr="00F21FF6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InitializeComponent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 xml:space="preserve"> ();</w:t>
      </w:r>
    </w:p>
    <w:p w14:paraId="0DC66DA3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calcNumber.Text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 xml:space="preserve"> = number;</w:t>
      </w:r>
    </w:p>
    <w:p w14:paraId="1068B14D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F21FF6">
        <w:rPr>
          <w:rFonts w:ascii="Consolas" w:hAnsi="Consolas" w:cs="Consolas"/>
          <w:color w:val="000000"/>
          <w:sz w:val="18"/>
          <w:szCs w:val="19"/>
        </w:rPr>
        <w:t>Explanation(</w:t>
      </w:r>
      <w:proofErr w:type="spellStart"/>
      <w:proofErr w:type="gramEnd"/>
      <w:r w:rsidRPr="00F21FF6">
        <w:rPr>
          <w:rFonts w:ascii="Consolas" w:hAnsi="Consolas" w:cs="Consolas"/>
          <w:color w:val="000000"/>
          <w:sz w:val="18"/>
          <w:szCs w:val="19"/>
        </w:rPr>
        <w:t>calcNumber.Text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>);</w:t>
      </w:r>
    </w:p>
    <w:p w14:paraId="1B669B76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4A66B21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</w:p>
    <w:p w14:paraId="60CB0D5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F21FF6">
        <w:rPr>
          <w:rFonts w:ascii="Consolas" w:hAnsi="Consolas" w:cs="Consolas"/>
          <w:color w:val="008000"/>
          <w:sz w:val="18"/>
          <w:szCs w:val="19"/>
        </w:rPr>
        <w:t>//Definitions of calculated number</w:t>
      </w:r>
    </w:p>
    <w:p w14:paraId="68CBE5DF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F21FF6">
        <w:rPr>
          <w:rFonts w:ascii="Consolas" w:hAnsi="Consolas" w:cs="Consolas"/>
          <w:color w:val="0000FF"/>
          <w:sz w:val="18"/>
          <w:szCs w:val="19"/>
        </w:rPr>
        <w:t>private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F21FF6">
        <w:rPr>
          <w:rFonts w:ascii="Consolas" w:hAnsi="Consolas" w:cs="Consolas"/>
          <w:color w:val="0000FF"/>
          <w:sz w:val="18"/>
          <w:szCs w:val="19"/>
        </w:rPr>
        <w:t>void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F21FF6">
        <w:rPr>
          <w:rFonts w:ascii="Consolas" w:hAnsi="Consolas" w:cs="Consolas"/>
          <w:color w:val="000000"/>
          <w:sz w:val="18"/>
          <w:szCs w:val="19"/>
        </w:rPr>
        <w:t>Explanation(</w:t>
      </w:r>
      <w:proofErr w:type="gramEnd"/>
      <w:r w:rsidRPr="00F21FF6">
        <w:rPr>
          <w:rFonts w:ascii="Consolas" w:hAnsi="Consolas" w:cs="Consolas"/>
          <w:color w:val="0000FF"/>
          <w:sz w:val="18"/>
          <w:szCs w:val="19"/>
        </w:rPr>
        <w:t>string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number)</w:t>
      </w:r>
    </w:p>
    <w:p w14:paraId="713E945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08CDE93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int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numerologyNum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 xml:space="preserve"> = 0;</w:t>
      </w:r>
    </w:p>
    <w:p w14:paraId="5E79609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string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 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,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 "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,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717C3B40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</w:p>
    <w:p w14:paraId="45FA0CBF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numerologyNum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 xml:space="preserve"> = Convert.ToInt16(number);</w:t>
      </w:r>
    </w:p>
    <w:p w14:paraId="24C7D70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switch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numerologyNum</w:t>
      </w:r>
      <w:proofErr w:type="spellEnd"/>
      <w:r w:rsidRPr="00F21FF6">
        <w:rPr>
          <w:rFonts w:ascii="Consolas" w:hAnsi="Consolas" w:cs="Consolas"/>
          <w:color w:val="000000"/>
          <w:sz w:val="18"/>
          <w:szCs w:val="19"/>
        </w:rPr>
        <w:t>)</w:t>
      </w:r>
    </w:p>
    <w:p w14:paraId="2190E0A4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{ </w:t>
      </w:r>
    </w:p>
    <w:p w14:paraId="4E06B6CA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1:</w:t>
      </w:r>
    </w:p>
    <w:p w14:paraId="729F3A99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"Independent\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nCreative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6197E9E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"Natural Leader\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nAmbitious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1BF5398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Self doubt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\nRisk taker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9ACDE7D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67E03135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2:</w:t>
      </w:r>
    </w:p>
    <w:p w14:paraId="1ECCA941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"Mediator\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nDiplomatic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C85E4C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"Team player\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nVisionary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7A668AE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"Oversensitive\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nIndecisiveness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60AB281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536EC9CA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3:</w:t>
      </w:r>
    </w:p>
    <w:p w14:paraId="5C403CC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"Innovative\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nCommunicative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76945F6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"Educator\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nEntertainer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0CADBEC5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"Frustration\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nEscapist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007C3B3A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8F8C144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4:</w:t>
      </w:r>
    </w:p>
    <w:p w14:paraId="3A1B131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"Dedicated\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nTrustworthy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BB81FF0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"Managerial\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nEntrepeneur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1AE1813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"Stubborn\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nObsessive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EDE5B3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35EC77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5:</w:t>
      </w:r>
    </w:p>
    <w:p w14:paraId="061702B1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"Progressive\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nAdventerous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BCEE75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"Humanitarian\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nCommunicator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0B8DC070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"Inflexible\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nDistractible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581C3545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4D3474D4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6:</w:t>
      </w:r>
    </w:p>
    <w:p w14:paraId="7072BDE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"Nurturer\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nRighteousness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7CEC65C3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"Councillor\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nAuthority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1408ED0B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"Overwhelmed\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nSelf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-righteousness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57A749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5D6DA0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7:</w:t>
      </w:r>
    </w:p>
    <w:p w14:paraId="0E7657D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"Analytical\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nObserver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6D13C5A3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Scientic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nStudious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A9200D1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"Pessimistic\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nSecretive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E361C7B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F633360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</w:t>
      </w:r>
    </w:p>
    <w:p w14:paraId="7B62AD76" w14:textId="1A31E7E0" w:rsidR="00F21FF6" w:rsidRDefault="00F21FF6" w:rsidP="00F21FF6">
      <w:pPr>
        <w:suppressAutoHyphens w:val="0"/>
        <w:autoSpaceDE w:val="0"/>
        <w:adjustRightInd w:val="0"/>
        <w:spacing w:after="0" w:line="240" w:lineRule="auto"/>
        <w:jc w:val="center"/>
        <w:textAlignment w:val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>7</w:t>
      </w:r>
    </w:p>
    <w:p w14:paraId="3CEF6A42" w14:textId="1BA8FF8F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lastRenderedPageBreak/>
        <w:tab/>
        <w:t xml:space="preserve">      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8:</w:t>
      </w:r>
    </w:p>
    <w:p w14:paraId="47CC3C1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"Organizational\</w:t>
      </w:r>
      <w:proofErr w:type="spellStart"/>
      <w:proofErr w:type="gramStart"/>
      <w:r w:rsidRPr="00F21FF6">
        <w:rPr>
          <w:rFonts w:ascii="Consolas" w:hAnsi="Consolas" w:cs="Consolas"/>
          <w:color w:val="A31515"/>
          <w:sz w:val="18"/>
          <w:szCs w:val="19"/>
        </w:rPr>
        <w:t>nGovern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 "</w:t>
      </w:r>
      <w:proofErr w:type="gramEnd"/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01294D11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"Executive\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nGovernment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87E4671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"Work-a-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olic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nMaterialist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0F61188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1AF77A6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9:</w:t>
      </w:r>
    </w:p>
    <w:p w14:paraId="231EB05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"compassionate\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nGenerous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6B5F0A26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"Artistic\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nPhilosophical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8153985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"selflessness\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nOver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-burdened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14C802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0EDD3409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11:</w:t>
      </w:r>
    </w:p>
    <w:p w14:paraId="5721E4E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"Enlighteners \n"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4A57757E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"Spiritual Balance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18433B1E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"overambitious\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nVanity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663FA74B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301C755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22:</w:t>
      </w:r>
    </w:p>
    <w:p w14:paraId="6648CE9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"Creators \n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122B227F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"Grandiose thinker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1BD7243A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"Underachievement\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nSelf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-imposed pressure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795807E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D6F16D3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case</w:t>
      </w:r>
      <w:r w:rsidRPr="00F21FF6">
        <w:rPr>
          <w:rFonts w:ascii="Consolas" w:hAnsi="Consolas" w:cs="Consolas"/>
          <w:color w:val="000000"/>
          <w:sz w:val="18"/>
          <w:szCs w:val="19"/>
        </w:rPr>
        <w:t xml:space="preserve"> 33:</w:t>
      </w:r>
    </w:p>
    <w:p w14:paraId="19CB6735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"Master teachers\n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B432BD4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"Mover &amp; shaker"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4AF53A1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"Impulsive\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nIdealist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 xml:space="preserve"> 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3CC312B2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22B11E4B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default</w:t>
      </w:r>
      <w:r w:rsidRPr="00F21FF6">
        <w:rPr>
          <w:rFonts w:ascii="Consolas" w:hAnsi="Consolas" w:cs="Consolas"/>
          <w:color w:val="000000"/>
          <w:sz w:val="18"/>
          <w:szCs w:val="19"/>
        </w:rPr>
        <w:t>:</w:t>
      </w:r>
    </w:p>
    <w:p w14:paraId="7FE3DEB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person = </w:t>
      </w:r>
      <w:r w:rsidRPr="00F21FF6">
        <w:rPr>
          <w:rFonts w:ascii="Consolas" w:hAnsi="Consolas" w:cs="Consolas"/>
          <w:color w:val="A31515"/>
          <w:sz w:val="18"/>
          <w:szCs w:val="19"/>
        </w:rPr>
        <w:t>"Please Return \n&amp; Enter \</w:t>
      </w:r>
      <w:proofErr w:type="spellStart"/>
      <w:r w:rsidRPr="00F21FF6">
        <w:rPr>
          <w:rFonts w:ascii="Consolas" w:hAnsi="Consolas" w:cs="Consolas"/>
          <w:color w:val="A31515"/>
          <w:sz w:val="18"/>
          <w:szCs w:val="19"/>
        </w:rPr>
        <w:t>nBirthdate</w:t>
      </w:r>
      <w:proofErr w:type="spellEnd"/>
      <w:r w:rsidRPr="00F21FF6">
        <w:rPr>
          <w:rFonts w:ascii="Consolas" w:hAnsi="Consolas" w:cs="Consolas"/>
          <w:color w:val="A31515"/>
          <w:sz w:val="18"/>
          <w:szCs w:val="19"/>
        </w:rPr>
        <w:t>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63E4DB0A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work = </w:t>
      </w:r>
      <w:r w:rsidRPr="00F21FF6">
        <w:rPr>
          <w:rFonts w:ascii="Consolas" w:hAnsi="Consolas" w:cs="Consolas"/>
          <w:color w:val="A31515"/>
          <w:sz w:val="18"/>
          <w:szCs w:val="19"/>
        </w:rPr>
        <w:t>"\n\n"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5DB3FB81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challenge = </w:t>
      </w:r>
      <w:r w:rsidRPr="00F21FF6">
        <w:rPr>
          <w:rFonts w:ascii="Consolas" w:hAnsi="Consolas" w:cs="Consolas"/>
          <w:color w:val="A31515"/>
          <w:sz w:val="18"/>
          <w:szCs w:val="19"/>
        </w:rPr>
        <w:t>"\n\n"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5CC45AC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F21FF6">
        <w:rPr>
          <w:rFonts w:ascii="Consolas" w:hAnsi="Consolas" w:cs="Consolas"/>
          <w:color w:val="0000FF"/>
          <w:sz w:val="18"/>
          <w:szCs w:val="19"/>
        </w:rPr>
        <w:t>break</w:t>
      </w:r>
      <w:r w:rsidRPr="00F21FF6">
        <w:rPr>
          <w:rFonts w:ascii="Consolas" w:hAnsi="Consolas" w:cs="Consolas"/>
          <w:color w:val="000000"/>
          <w:sz w:val="18"/>
          <w:szCs w:val="19"/>
        </w:rPr>
        <w:t>;</w:t>
      </w:r>
    </w:p>
    <w:p w14:paraId="73DB791A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45C1E177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F21FF6">
        <w:rPr>
          <w:rFonts w:ascii="Consolas" w:hAnsi="Consolas" w:cs="Consolas"/>
          <w:color w:val="008000"/>
          <w:sz w:val="18"/>
          <w:szCs w:val="19"/>
        </w:rPr>
        <w:t>//Return definitions</w:t>
      </w:r>
    </w:p>
    <w:p w14:paraId="39F3785C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F21FF6">
        <w:rPr>
          <w:rFonts w:ascii="Consolas" w:hAnsi="Consolas" w:cs="Consolas"/>
          <w:color w:val="000000"/>
          <w:sz w:val="18"/>
          <w:szCs w:val="19"/>
        </w:rPr>
        <w:t>personality.Text</w:t>
      </w:r>
      <w:proofErr w:type="spellEnd"/>
      <w:proofErr w:type="gramEnd"/>
      <w:r w:rsidRPr="00F21FF6">
        <w:rPr>
          <w:rFonts w:ascii="Consolas" w:hAnsi="Consolas" w:cs="Consolas"/>
          <w:color w:val="000000"/>
          <w:sz w:val="18"/>
          <w:szCs w:val="19"/>
        </w:rPr>
        <w:t xml:space="preserve"> = person;</w:t>
      </w:r>
    </w:p>
    <w:p w14:paraId="4C5D2B00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F21FF6">
        <w:rPr>
          <w:rFonts w:ascii="Consolas" w:hAnsi="Consolas" w:cs="Consolas"/>
          <w:color w:val="000000"/>
          <w:sz w:val="18"/>
          <w:szCs w:val="19"/>
        </w:rPr>
        <w:t>work_</w:t>
      </w:r>
      <w:proofErr w:type="gramStart"/>
      <w:r w:rsidRPr="00F21FF6">
        <w:rPr>
          <w:rFonts w:ascii="Consolas" w:hAnsi="Consolas" w:cs="Consolas"/>
          <w:color w:val="000000"/>
          <w:sz w:val="18"/>
          <w:szCs w:val="19"/>
        </w:rPr>
        <w:t>career.Text</w:t>
      </w:r>
      <w:proofErr w:type="spellEnd"/>
      <w:proofErr w:type="gramEnd"/>
      <w:r w:rsidRPr="00F21FF6">
        <w:rPr>
          <w:rFonts w:ascii="Consolas" w:hAnsi="Consolas" w:cs="Consolas"/>
          <w:color w:val="000000"/>
          <w:sz w:val="18"/>
          <w:szCs w:val="19"/>
        </w:rPr>
        <w:t xml:space="preserve"> = work;</w:t>
      </w:r>
    </w:p>
    <w:p w14:paraId="2D478714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F21FF6">
        <w:rPr>
          <w:rFonts w:ascii="Consolas" w:hAnsi="Consolas" w:cs="Consolas"/>
          <w:color w:val="000000"/>
          <w:sz w:val="18"/>
          <w:szCs w:val="19"/>
        </w:rPr>
        <w:t>challenges.Text</w:t>
      </w:r>
      <w:proofErr w:type="spellEnd"/>
      <w:proofErr w:type="gramEnd"/>
      <w:r w:rsidRPr="00F21FF6">
        <w:rPr>
          <w:rFonts w:ascii="Consolas" w:hAnsi="Consolas" w:cs="Consolas"/>
          <w:color w:val="000000"/>
          <w:sz w:val="18"/>
          <w:szCs w:val="19"/>
        </w:rPr>
        <w:t xml:space="preserve"> = challenge;</w:t>
      </w:r>
    </w:p>
    <w:p w14:paraId="2C15C935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5AD4BFE8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 xml:space="preserve">       </w:t>
      </w:r>
    </w:p>
    <w:p w14:paraId="2ED31654" w14:textId="77777777" w:rsidR="00F21FF6" w:rsidRP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8"/>
          <w:szCs w:val="19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14:paraId="0162AFC2" w14:textId="730C4F55" w:rsidR="00F21FF6" w:rsidRPr="00F21FF6" w:rsidRDefault="00F21FF6" w:rsidP="00F21FF6">
      <w:pPr>
        <w:tabs>
          <w:tab w:val="left" w:pos="6018"/>
        </w:tabs>
        <w:rPr>
          <w:sz w:val="20"/>
        </w:rPr>
      </w:pPr>
      <w:r w:rsidRPr="00F21FF6">
        <w:rPr>
          <w:rFonts w:ascii="Consolas" w:hAnsi="Consolas" w:cs="Consolas"/>
          <w:color w:val="000000"/>
          <w:sz w:val="18"/>
          <w:szCs w:val="19"/>
        </w:rPr>
        <w:t>}</w:t>
      </w:r>
    </w:p>
    <w:p w14:paraId="59995636" w14:textId="2F39C76F" w:rsidR="00F21FF6" w:rsidRDefault="00F21FF6" w:rsidP="00F21FF6">
      <w:pPr>
        <w:tabs>
          <w:tab w:val="left" w:pos="6018"/>
        </w:tabs>
        <w:rPr>
          <w:sz w:val="18"/>
        </w:rPr>
      </w:pPr>
    </w:p>
    <w:p w14:paraId="56A4B93A" w14:textId="0862BFFD" w:rsidR="00F21FF6" w:rsidRDefault="00F21FF6" w:rsidP="00F21FF6">
      <w:pPr>
        <w:tabs>
          <w:tab w:val="left" w:pos="6018"/>
        </w:tabs>
        <w:rPr>
          <w:sz w:val="18"/>
        </w:rPr>
      </w:pPr>
    </w:p>
    <w:p w14:paraId="4F6BFF30" w14:textId="7D29A9B4" w:rsidR="00F21FF6" w:rsidRDefault="00F21FF6" w:rsidP="00F21FF6">
      <w:pPr>
        <w:tabs>
          <w:tab w:val="left" w:pos="6018"/>
        </w:tabs>
        <w:rPr>
          <w:sz w:val="18"/>
        </w:rPr>
      </w:pPr>
    </w:p>
    <w:p w14:paraId="4260535B" w14:textId="046A925E" w:rsidR="00F21FF6" w:rsidRDefault="00F21FF6" w:rsidP="00F21FF6">
      <w:pPr>
        <w:tabs>
          <w:tab w:val="left" w:pos="6018"/>
        </w:tabs>
        <w:rPr>
          <w:sz w:val="18"/>
        </w:rPr>
      </w:pPr>
    </w:p>
    <w:p w14:paraId="077DDE7E" w14:textId="02CD400C" w:rsidR="00F21FF6" w:rsidRDefault="00F21FF6" w:rsidP="00F21FF6">
      <w:pPr>
        <w:tabs>
          <w:tab w:val="left" w:pos="6018"/>
        </w:tabs>
        <w:rPr>
          <w:sz w:val="18"/>
        </w:rPr>
      </w:pPr>
    </w:p>
    <w:p w14:paraId="171ECFA6" w14:textId="1410CB22" w:rsidR="00F21FF6" w:rsidRDefault="00F21FF6" w:rsidP="00F21FF6">
      <w:pPr>
        <w:tabs>
          <w:tab w:val="left" w:pos="6018"/>
        </w:tabs>
        <w:rPr>
          <w:sz w:val="18"/>
        </w:rPr>
      </w:pPr>
    </w:p>
    <w:p w14:paraId="634D87D4" w14:textId="3060BDDD" w:rsidR="00F21FF6" w:rsidRDefault="00F21FF6" w:rsidP="00F21FF6">
      <w:pPr>
        <w:tabs>
          <w:tab w:val="left" w:pos="6018"/>
        </w:tabs>
        <w:rPr>
          <w:sz w:val="18"/>
        </w:rPr>
      </w:pPr>
    </w:p>
    <w:p w14:paraId="0A6085B4" w14:textId="33F609A2" w:rsidR="00F21FF6" w:rsidRDefault="00F21FF6" w:rsidP="00F21FF6">
      <w:pPr>
        <w:tabs>
          <w:tab w:val="left" w:pos="6018"/>
        </w:tabs>
        <w:rPr>
          <w:sz w:val="18"/>
        </w:rPr>
      </w:pPr>
    </w:p>
    <w:p w14:paraId="00DC4B05" w14:textId="1E36B704" w:rsidR="00F21FF6" w:rsidRDefault="00F21FF6" w:rsidP="00F21FF6">
      <w:pPr>
        <w:tabs>
          <w:tab w:val="left" w:pos="6018"/>
        </w:tabs>
        <w:rPr>
          <w:sz w:val="18"/>
        </w:rPr>
      </w:pPr>
    </w:p>
    <w:p w14:paraId="3417D0C6" w14:textId="10B10361" w:rsidR="00F21FF6" w:rsidRDefault="00F21FF6" w:rsidP="00F21FF6">
      <w:pPr>
        <w:tabs>
          <w:tab w:val="left" w:pos="6018"/>
        </w:tabs>
        <w:rPr>
          <w:sz w:val="18"/>
        </w:rPr>
      </w:pPr>
    </w:p>
    <w:p w14:paraId="71DB47FC" w14:textId="04658965" w:rsidR="00F21FF6" w:rsidRDefault="00F21FF6" w:rsidP="00F21FF6">
      <w:pPr>
        <w:tabs>
          <w:tab w:val="left" w:pos="6018"/>
        </w:tabs>
        <w:rPr>
          <w:sz w:val="18"/>
        </w:rPr>
      </w:pPr>
    </w:p>
    <w:p w14:paraId="4654A6B5" w14:textId="388C3E61" w:rsidR="00F21FF6" w:rsidRDefault="00F21FF6" w:rsidP="00F21FF6">
      <w:pPr>
        <w:tabs>
          <w:tab w:val="left" w:pos="6018"/>
        </w:tabs>
        <w:rPr>
          <w:sz w:val="18"/>
        </w:rPr>
      </w:pPr>
    </w:p>
    <w:p w14:paraId="7741D3CB" w14:textId="33671AAB" w:rsidR="00F21FF6" w:rsidRDefault="00F21FF6" w:rsidP="00F21FF6">
      <w:pPr>
        <w:tabs>
          <w:tab w:val="left" w:pos="6018"/>
        </w:tabs>
        <w:rPr>
          <w:sz w:val="18"/>
        </w:rPr>
      </w:pPr>
    </w:p>
    <w:p w14:paraId="1576D8C8" w14:textId="0B672F26" w:rsidR="00F21FF6" w:rsidRDefault="00F21FF6" w:rsidP="00F21FF6">
      <w:pPr>
        <w:tabs>
          <w:tab w:val="left" w:pos="6018"/>
        </w:tabs>
        <w:rPr>
          <w:sz w:val="18"/>
        </w:rPr>
      </w:pPr>
    </w:p>
    <w:p w14:paraId="10888B04" w14:textId="6149D37F" w:rsidR="00F21FF6" w:rsidRDefault="00F21FF6" w:rsidP="00F21FF6">
      <w:pPr>
        <w:tabs>
          <w:tab w:val="left" w:pos="6018"/>
        </w:tabs>
        <w:rPr>
          <w:sz w:val="18"/>
        </w:rPr>
      </w:pPr>
    </w:p>
    <w:p w14:paraId="68438E12" w14:textId="02AE27B4" w:rsidR="00F21FF6" w:rsidRDefault="00F21FF6" w:rsidP="00F21FF6">
      <w:pPr>
        <w:tabs>
          <w:tab w:val="left" w:pos="6018"/>
        </w:tabs>
        <w:rPr>
          <w:sz w:val="18"/>
        </w:rPr>
      </w:pPr>
    </w:p>
    <w:p w14:paraId="43D591B3" w14:textId="77777777" w:rsidR="00F21FF6" w:rsidRDefault="00F21FF6" w:rsidP="00F21FF6">
      <w:pPr>
        <w:tabs>
          <w:tab w:val="left" w:pos="6018"/>
        </w:tabs>
        <w:jc w:val="center"/>
        <w:rPr>
          <w:sz w:val="18"/>
        </w:rPr>
      </w:pPr>
    </w:p>
    <w:p w14:paraId="5331018E" w14:textId="265B1B99" w:rsidR="00F21FF6" w:rsidRDefault="00F21FF6" w:rsidP="00F21FF6">
      <w:pPr>
        <w:tabs>
          <w:tab w:val="left" w:pos="6018"/>
        </w:tabs>
        <w:jc w:val="center"/>
        <w:rPr>
          <w:sz w:val="18"/>
        </w:rPr>
      </w:pPr>
      <w:r>
        <w:rPr>
          <w:sz w:val="18"/>
        </w:rPr>
        <w:t>8</w:t>
      </w:r>
    </w:p>
    <w:p w14:paraId="2532873D" w14:textId="77777777" w:rsidR="00F21FF6" w:rsidRDefault="00F21FF6" w:rsidP="00F21FF6">
      <w:pPr>
        <w:tabs>
          <w:tab w:val="left" w:pos="6018"/>
        </w:tabs>
      </w:pPr>
      <w:r>
        <w:lastRenderedPageBreak/>
        <w:t>Code:</w:t>
      </w:r>
    </w:p>
    <w:p w14:paraId="1E7AE808" w14:textId="557E8B9C" w:rsidR="00F21FF6" w:rsidRDefault="00F21FF6" w:rsidP="00F21FF6">
      <w:pPr>
        <w:tabs>
          <w:tab w:val="left" w:pos="6018"/>
        </w:tabs>
      </w:pPr>
      <w:proofErr w:type="spellStart"/>
      <w:r>
        <w:t>A</w:t>
      </w:r>
      <w:r>
        <w:t>pp</w:t>
      </w:r>
      <w:r>
        <w:t>.xaml</w:t>
      </w:r>
      <w:r>
        <w:t>.cs</w:t>
      </w:r>
      <w:proofErr w:type="spellEnd"/>
    </w:p>
    <w:p w14:paraId="15F97E3D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6C9C5D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76A16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Xamarin.Forms.Xaml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DA0B7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7BB5457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XamlCompilation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XamlCompilationOptions.Compile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9F487F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Numerology</w:t>
      </w:r>
    </w:p>
    <w:p w14:paraId="71AD277F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D11A8A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Application</w:t>
      </w:r>
    </w:p>
    <w:p w14:paraId="62F3ED15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DB2D60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68812E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30C296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5DE84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056489E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92CA6FF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//page navigation</w:t>
      </w:r>
    </w:p>
    <w:p w14:paraId="310F570F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8BACCC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0D97C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D545FE9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F03CD8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5B0415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when your app starts</w:t>
      </w:r>
    </w:p>
    <w:p w14:paraId="15B87CC3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97043A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98A1888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C1616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482D6C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when your app sleeps</w:t>
      </w:r>
    </w:p>
    <w:p w14:paraId="7303637F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0CE21D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D4B70CA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OnResume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32D1B2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A36B1C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when your app resumes</w:t>
      </w:r>
    </w:p>
    <w:p w14:paraId="3250FC05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12667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8B2E69" w14:textId="77777777" w:rsidR="00F21FF6" w:rsidRDefault="00F21FF6" w:rsidP="00F21FF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BEB949" w14:textId="77777777" w:rsidR="00F21FF6" w:rsidRDefault="00F21FF6" w:rsidP="00F21FF6">
      <w:pPr>
        <w:tabs>
          <w:tab w:val="left" w:pos="6018"/>
        </w:tabs>
      </w:pPr>
      <w:bookmarkStart w:id="0" w:name="_GoBack"/>
      <w:bookmarkEnd w:id="0"/>
    </w:p>
    <w:p w14:paraId="103E735C" w14:textId="0508522A" w:rsidR="00F21FF6" w:rsidRPr="00D46158" w:rsidRDefault="00F21FF6" w:rsidP="00F21FF6">
      <w:pPr>
        <w:tabs>
          <w:tab w:val="left" w:pos="6018"/>
        </w:tabs>
        <w:jc w:val="center"/>
        <w:rPr>
          <w:sz w:val="18"/>
        </w:rPr>
      </w:pPr>
    </w:p>
    <w:sectPr w:rsidR="00F21FF6" w:rsidRPr="00D46158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7FCBF" w14:textId="77777777" w:rsidR="00742E80" w:rsidRDefault="00742E80">
      <w:pPr>
        <w:spacing w:after="0" w:line="240" w:lineRule="auto"/>
      </w:pPr>
      <w:r>
        <w:separator/>
      </w:r>
    </w:p>
  </w:endnote>
  <w:endnote w:type="continuationSeparator" w:id="0">
    <w:p w14:paraId="7A0CFCCB" w14:textId="77777777" w:rsidR="00742E80" w:rsidRDefault="0074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E68E6" w14:textId="77777777" w:rsidR="00742E80" w:rsidRDefault="00742E8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2367734" w14:textId="77777777" w:rsidR="00742E80" w:rsidRDefault="00742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C2493"/>
    <w:rsid w:val="00742E80"/>
    <w:rsid w:val="009C2493"/>
    <w:rsid w:val="00D46158"/>
    <w:rsid w:val="00F21FF6"/>
    <w:rsid w:val="00F2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1EC0"/>
  <w15:docId w15:val="{4BB2BCA4-63B2-4060-A8A8-27EA9994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Brennan</dc:creator>
  <dc:description/>
  <cp:lastModifiedBy>Chris Brennan</cp:lastModifiedBy>
  <cp:revision>2</cp:revision>
  <dcterms:created xsi:type="dcterms:W3CDTF">2018-12-19T21:46:00Z</dcterms:created>
  <dcterms:modified xsi:type="dcterms:W3CDTF">2018-12-19T21:46:00Z</dcterms:modified>
</cp:coreProperties>
</file>